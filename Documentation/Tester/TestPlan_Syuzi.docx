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81" w:rsidRPr="00125381" w:rsidRDefault="00A34C67" w:rsidP="009E0F29">
      <w:pPr>
        <w:pStyle w:val="Project"/>
        <w:pBdr>
          <w:bottom w:val="double" w:sz="4" w:space="1" w:color="auto"/>
        </w:pBdr>
        <w:spacing w:after="120"/>
        <w:ind w:left="2552"/>
        <w:rPr>
          <w:sz w:val="96"/>
          <w:szCs w:val="96"/>
          <w:lang w:val="ru-RU"/>
        </w:rPr>
      </w:pPr>
      <w:r>
        <w:rPr>
          <w:sz w:val="96"/>
          <w:szCs w:val="96"/>
        </w:rPr>
        <w:t>Suzy</w:t>
      </w:r>
      <w:r w:rsidR="00125381" w:rsidRPr="00125381">
        <w:rPr>
          <w:sz w:val="96"/>
          <w:szCs w:val="96"/>
        </w:rPr>
        <w:t xml:space="preserve"> </w:t>
      </w:r>
    </w:p>
    <w:p w:rsidR="00125381" w:rsidRPr="00125381" w:rsidRDefault="00CE1F25" w:rsidP="00125381">
      <w:pPr>
        <w:pStyle w:val="Project"/>
        <w:spacing w:after="120"/>
        <w:ind w:left="2552"/>
        <w:rPr>
          <w:sz w:val="52"/>
          <w:szCs w:val="52"/>
          <w:lang w:val="ru-RU"/>
        </w:rPr>
      </w:pPr>
      <w:fldSimple w:instr=" SUBJECT  \* MERGEFORMAT ">
        <w:r w:rsidR="00A34C67" w:rsidRPr="00A34C67">
          <w:rPr>
            <w:sz w:val="52"/>
            <w:szCs w:val="52"/>
            <w:lang w:val="ru-RU"/>
          </w:rPr>
          <w:t>suzy.somee.com/</w:t>
        </w:r>
        <w:r w:rsidR="00125381" w:rsidRPr="00125381">
          <w:rPr>
            <w:sz w:val="52"/>
            <w:szCs w:val="52"/>
            <w:lang w:val="ru-RU"/>
          </w:rPr>
          <w:t xml:space="preserve"> </w:t>
        </w:r>
      </w:fldSimple>
    </w:p>
    <w:p w:rsidR="00125381" w:rsidRPr="00217A61" w:rsidRDefault="00125381" w:rsidP="00D2552A">
      <w:pPr>
        <w:pStyle w:val="Project"/>
        <w:spacing w:after="120"/>
        <w:rPr>
          <w:sz w:val="22"/>
          <w:szCs w:val="22"/>
          <w:lang w:val="ru-RU"/>
        </w:rPr>
      </w:pPr>
    </w:p>
    <w:p w:rsidR="00786F9E" w:rsidRPr="00016CD5" w:rsidRDefault="00016CD5" w:rsidP="00D2552A">
      <w:pPr>
        <w:pStyle w:val="a3"/>
        <w:spacing w:after="120"/>
        <w:jc w:val="right"/>
        <w:rPr>
          <w:lang w:val="ru-RU"/>
        </w:rPr>
      </w:pPr>
      <w:r w:rsidRPr="00016CD5">
        <w:rPr>
          <w:lang w:val="ru-RU"/>
        </w:rPr>
        <w:t>План тестирования</w:t>
      </w:r>
    </w:p>
    <w:p w:rsidR="00786F9E" w:rsidRPr="00016CD5" w:rsidRDefault="00786F9E" w:rsidP="00D2552A">
      <w:pPr>
        <w:spacing w:after="120"/>
        <w:rPr>
          <w:lang w:val="ru-RU"/>
        </w:rPr>
      </w:pPr>
    </w:p>
    <w:p w:rsidR="00786F9E" w:rsidRPr="00016CD5" w:rsidRDefault="00016CD5" w:rsidP="00D2552A">
      <w:pPr>
        <w:pStyle w:val="a3"/>
        <w:spacing w:after="120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786F9E" w:rsidRPr="00016CD5">
        <w:rPr>
          <w:sz w:val="28"/>
          <w:lang w:val="ru-RU"/>
        </w:rPr>
        <w:t xml:space="preserve"> &lt;1.0&gt;</w:t>
      </w:r>
    </w:p>
    <w:p w:rsidR="00786F9E" w:rsidRPr="00016CD5" w:rsidRDefault="00786F9E" w:rsidP="00D2552A">
      <w:pPr>
        <w:pStyle w:val="a3"/>
        <w:spacing w:after="120"/>
        <w:rPr>
          <w:sz w:val="28"/>
          <w:lang w:val="ru-RU"/>
        </w:rPr>
      </w:pPr>
    </w:p>
    <w:p w:rsidR="00786F9E" w:rsidRPr="00016CD5" w:rsidRDefault="00786F9E" w:rsidP="00D2552A">
      <w:pPr>
        <w:spacing w:after="120"/>
        <w:jc w:val="right"/>
        <w:rPr>
          <w:lang w:val="ru-RU"/>
        </w:rPr>
      </w:pPr>
    </w:p>
    <w:p w:rsidR="00786F9E" w:rsidRPr="00016CD5" w:rsidRDefault="00786F9E" w:rsidP="00441602">
      <w:pPr>
        <w:pStyle w:val="InfoBlue"/>
        <w:sectPr w:rsidR="00786F9E" w:rsidRPr="00016CD5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016CD5" w:rsidP="00D2552A">
      <w:pPr>
        <w:pStyle w:val="a3"/>
        <w:spacing w:after="120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:rsidR="00217A61" w:rsidRPr="00217A61" w:rsidRDefault="00217A61" w:rsidP="00D2552A">
      <w:pPr>
        <w:spacing w:after="120"/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86F9E" w:rsidRPr="00A71521" w:rsidTr="00A71521">
        <w:trPr>
          <w:cantSplit/>
          <w:trHeight w:val="662"/>
        </w:trPr>
        <w:tc>
          <w:tcPr>
            <w:tcW w:w="2304" w:type="dxa"/>
          </w:tcPr>
          <w:p w:rsidR="00786F9E" w:rsidRPr="00A71521" w:rsidRDefault="00217A61" w:rsidP="00D2552A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A71521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A71521" w:rsidRDefault="00217A61" w:rsidP="00D2552A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A71521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86F9E" w:rsidRPr="00A71521" w:rsidRDefault="00217A61" w:rsidP="00D2552A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A71521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A71521" w:rsidRDefault="00217A61" w:rsidP="00D2552A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A71521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86F9E" w:rsidRPr="00A71521">
        <w:tc>
          <w:tcPr>
            <w:tcW w:w="2304" w:type="dxa"/>
          </w:tcPr>
          <w:p w:rsidR="00786F9E" w:rsidRPr="00A71521" w:rsidRDefault="009E0F29" w:rsidP="00D2552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25FA4" w:rsidRPr="00A71521">
              <w:rPr>
                <w:sz w:val="24"/>
                <w:szCs w:val="24"/>
              </w:rPr>
              <w:t>/03/2013</w:t>
            </w:r>
          </w:p>
        </w:tc>
        <w:tc>
          <w:tcPr>
            <w:tcW w:w="1152" w:type="dxa"/>
          </w:tcPr>
          <w:p w:rsidR="00786F9E" w:rsidRPr="00A71521" w:rsidRDefault="00C25FA4" w:rsidP="00D2552A">
            <w:pPr>
              <w:pStyle w:val="Tabletext"/>
              <w:rPr>
                <w:sz w:val="24"/>
                <w:szCs w:val="24"/>
              </w:rPr>
            </w:pPr>
            <w:r w:rsidRPr="00A71521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786F9E" w:rsidRPr="00A71521" w:rsidRDefault="00C25FA4" w:rsidP="00D2552A">
            <w:pPr>
              <w:pStyle w:val="Tabletext"/>
              <w:rPr>
                <w:sz w:val="24"/>
                <w:szCs w:val="24"/>
                <w:lang w:val="ru-RU"/>
              </w:rPr>
            </w:pPr>
            <w:r w:rsidRPr="00A71521">
              <w:rPr>
                <w:sz w:val="24"/>
                <w:szCs w:val="24"/>
                <w:lang w:val="ru-RU"/>
              </w:rPr>
              <w:t>Создание тест-плана</w:t>
            </w:r>
          </w:p>
        </w:tc>
        <w:tc>
          <w:tcPr>
            <w:tcW w:w="2304" w:type="dxa"/>
          </w:tcPr>
          <w:p w:rsidR="00786F9E" w:rsidRPr="00A34C67" w:rsidRDefault="00A34C67" w:rsidP="00D2552A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Дмитрук А.</w:t>
            </w:r>
          </w:p>
        </w:tc>
      </w:tr>
      <w:tr w:rsidR="00786F9E" w:rsidRPr="00A71521">
        <w:tc>
          <w:tcPr>
            <w:tcW w:w="2304" w:type="dxa"/>
          </w:tcPr>
          <w:p w:rsidR="00786F9E" w:rsidRPr="00A71521" w:rsidRDefault="00786F9E" w:rsidP="00D2552A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786F9E" w:rsidRPr="00A71521" w:rsidRDefault="00786F9E" w:rsidP="00D2552A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786F9E" w:rsidRPr="00A71521" w:rsidRDefault="00786F9E" w:rsidP="00D2552A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786F9E" w:rsidRPr="00A71521" w:rsidRDefault="00786F9E" w:rsidP="00D2552A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786F9E" w:rsidRPr="00A71521">
        <w:tc>
          <w:tcPr>
            <w:tcW w:w="2304" w:type="dxa"/>
          </w:tcPr>
          <w:p w:rsidR="00786F9E" w:rsidRPr="00A71521" w:rsidRDefault="00786F9E" w:rsidP="00D2552A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786F9E" w:rsidRPr="00A71521" w:rsidRDefault="00786F9E" w:rsidP="00D2552A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786F9E" w:rsidRPr="00A71521" w:rsidRDefault="00786F9E" w:rsidP="00D2552A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786F9E" w:rsidRPr="00A71521" w:rsidRDefault="00786F9E" w:rsidP="00D2552A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786F9E" w:rsidRPr="00A71521">
        <w:tc>
          <w:tcPr>
            <w:tcW w:w="2304" w:type="dxa"/>
          </w:tcPr>
          <w:p w:rsidR="00786F9E" w:rsidRPr="00A71521" w:rsidRDefault="00786F9E" w:rsidP="00D2552A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786F9E" w:rsidRPr="00A71521" w:rsidRDefault="00786F9E" w:rsidP="00D2552A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786F9E" w:rsidRPr="00A71521" w:rsidRDefault="00786F9E" w:rsidP="00D2552A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786F9E" w:rsidRPr="00A71521" w:rsidRDefault="00786F9E" w:rsidP="00D2552A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786F9E" w:rsidRPr="00016CD5" w:rsidRDefault="00786F9E" w:rsidP="00D2552A">
      <w:pPr>
        <w:spacing w:after="120"/>
        <w:rPr>
          <w:lang w:val="ru-RU"/>
        </w:rPr>
      </w:pPr>
    </w:p>
    <w:p w:rsidR="00786F9E" w:rsidRPr="00A71521" w:rsidRDefault="00786F9E" w:rsidP="00D2552A">
      <w:pPr>
        <w:pStyle w:val="a3"/>
        <w:spacing w:after="120"/>
        <w:rPr>
          <w:sz w:val="40"/>
          <w:szCs w:val="40"/>
          <w:lang w:val="ru-RU"/>
        </w:rPr>
      </w:pPr>
      <w:r w:rsidRPr="00016CD5">
        <w:rPr>
          <w:lang w:val="ru-RU"/>
        </w:rPr>
        <w:br w:type="page"/>
      </w:r>
      <w:r w:rsidR="00217A61" w:rsidRPr="00A71521">
        <w:rPr>
          <w:sz w:val="40"/>
          <w:szCs w:val="40"/>
          <w:lang w:val="ru-RU"/>
        </w:rPr>
        <w:lastRenderedPageBreak/>
        <w:t>Содержание</w:t>
      </w:r>
    </w:p>
    <w:sdt>
      <w:sdtPr>
        <w:id w:val="589154673"/>
        <w:docPartObj>
          <w:docPartGallery w:val="Table of Contents"/>
          <w:docPartUnique/>
        </w:docPartObj>
      </w:sdtPr>
      <w:sdtEndPr>
        <w:rPr>
          <w:sz w:val="24"/>
          <w:szCs w:val="24"/>
          <w:lang w:val="ru-RU"/>
        </w:rPr>
      </w:sdtEndPr>
      <w:sdtContent>
        <w:p w:rsidR="00134CA0" w:rsidRPr="00134CA0" w:rsidRDefault="00CE1F25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r w:rsidRPr="00830A36">
            <w:rPr>
              <w:sz w:val="24"/>
              <w:szCs w:val="24"/>
              <w:lang w:val="ru-RU"/>
            </w:rPr>
            <w:fldChar w:fldCharType="begin"/>
          </w:r>
          <w:r w:rsidR="00830A36" w:rsidRPr="00830A36">
            <w:rPr>
              <w:sz w:val="24"/>
              <w:szCs w:val="24"/>
              <w:lang w:val="ru-RU"/>
            </w:rPr>
            <w:instrText xml:space="preserve"> TOC \o "1-3" \h \z \u </w:instrText>
          </w:r>
          <w:r w:rsidRPr="00830A36">
            <w:rPr>
              <w:sz w:val="24"/>
              <w:szCs w:val="24"/>
              <w:lang w:val="ru-RU"/>
            </w:rPr>
            <w:fldChar w:fldCharType="separate"/>
          </w:r>
          <w:hyperlink w:anchor="_Toc358231202" w:history="1">
            <w:r w:rsidR="00134CA0" w:rsidRPr="00134CA0">
              <w:rPr>
                <w:rStyle w:val="af0"/>
                <w:noProof/>
                <w:sz w:val="24"/>
                <w:szCs w:val="24"/>
              </w:rPr>
              <w:t>1.</w:t>
            </w:r>
            <w:r w:rsidR="00134CA0"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="00134CA0" w:rsidRPr="00134CA0">
              <w:rPr>
                <w:rStyle w:val="af0"/>
                <w:noProof/>
                <w:sz w:val="24"/>
                <w:szCs w:val="24"/>
              </w:rPr>
              <w:t>Введение</w:t>
            </w:r>
            <w:r w:rsidR="00134CA0" w:rsidRPr="00134CA0">
              <w:rPr>
                <w:noProof/>
                <w:webHidden/>
                <w:sz w:val="24"/>
                <w:szCs w:val="24"/>
              </w:rPr>
              <w:tab/>
            </w:r>
            <w:r w:rsidR="00134CA0"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="00134CA0" w:rsidRPr="00134CA0">
              <w:rPr>
                <w:noProof/>
                <w:webHidden/>
                <w:sz w:val="24"/>
                <w:szCs w:val="24"/>
              </w:rPr>
              <w:instrText xml:space="preserve"> PAGEREF _Toc358231202 \h </w:instrText>
            </w:r>
            <w:r w:rsidR="00134CA0" w:rsidRPr="00134CA0">
              <w:rPr>
                <w:noProof/>
                <w:webHidden/>
                <w:sz w:val="24"/>
                <w:szCs w:val="24"/>
              </w:rPr>
            </w:r>
            <w:r w:rsidR="00134CA0"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4CA0" w:rsidRPr="00134CA0">
              <w:rPr>
                <w:noProof/>
                <w:webHidden/>
                <w:sz w:val="24"/>
                <w:szCs w:val="24"/>
              </w:rPr>
              <w:t>3</w:t>
            </w:r>
            <w:r w:rsidR="00134CA0"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03" w:history="1">
            <w:r w:rsidRPr="00134CA0">
              <w:rPr>
                <w:rStyle w:val="af0"/>
                <w:noProof/>
                <w:sz w:val="24"/>
                <w:szCs w:val="24"/>
              </w:rPr>
              <w:t>1.1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Назначение документа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_Toc358231203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3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04" w:history="1">
            <w:r w:rsidRPr="00134CA0">
              <w:rPr>
                <w:rStyle w:val="af0"/>
                <w:noProof/>
                <w:sz w:val="24"/>
                <w:szCs w:val="24"/>
              </w:rPr>
              <w:t>1.2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Описание проекта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_Toc358231204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4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05" w:history="1">
            <w:r w:rsidRPr="00134CA0">
              <w:rPr>
                <w:rStyle w:val="af0"/>
                <w:noProof/>
                <w:sz w:val="24"/>
                <w:szCs w:val="24"/>
              </w:rPr>
              <w:t>1.3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Предмет тестирования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_Toc358231205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4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3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06" w:history="1">
            <w:r w:rsidRPr="00134CA0">
              <w:rPr>
                <w:rStyle w:val="af0"/>
                <w:noProof/>
                <w:sz w:val="24"/>
                <w:szCs w:val="24"/>
              </w:rPr>
              <w:t>1.3.1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Риски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_Toc358231206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4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07" w:history="1">
            <w:r w:rsidRPr="00134CA0">
              <w:rPr>
                <w:rStyle w:val="af0"/>
                <w:noProof/>
                <w:sz w:val="24"/>
                <w:szCs w:val="24"/>
              </w:rPr>
              <w:t>2.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Тестовые требования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_Toc358231207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4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08" w:history="1">
            <w:r w:rsidRPr="00134CA0">
              <w:rPr>
                <w:rStyle w:val="af0"/>
                <w:noProof/>
                <w:sz w:val="24"/>
                <w:szCs w:val="24"/>
              </w:rPr>
              <w:t>3.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Стратегия тестирования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_Toc358231208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5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09" w:history="1">
            <w:r w:rsidRPr="00134CA0">
              <w:rPr>
                <w:rStyle w:val="af0"/>
                <w:noProof/>
                <w:sz w:val="24"/>
                <w:szCs w:val="24"/>
              </w:rPr>
              <w:t>3.1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Виды тестирования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_Toc358231209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5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3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10" w:history="1">
            <w:r w:rsidRPr="00134CA0">
              <w:rPr>
                <w:rStyle w:val="af0"/>
                <w:noProof/>
                <w:sz w:val="24"/>
                <w:szCs w:val="24"/>
              </w:rPr>
              <w:t>3.1.1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Функциональное тестирование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_Toc358231210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5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3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11" w:history="1">
            <w:r w:rsidRPr="00134CA0">
              <w:rPr>
                <w:rStyle w:val="af0"/>
                <w:noProof/>
                <w:sz w:val="24"/>
                <w:szCs w:val="24"/>
              </w:rPr>
              <w:t>3.1.2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Тестирование логики и удобства использования (юзабилити)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_Toc358231211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7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3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12" w:history="1">
            <w:r w:rsidRPr="00134CA0">
              <w:rPr>
                <w:rStyle w:val="af0"/>
                <w:noProof/>
                <w:sz w:val="24"/>
                <w:szCs w:val="24"/>
              </w:rPr>
              <w:t>3.1.3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Тестирование совместимости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_Toc358231212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7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13" w:history="1">
            <w:r w:rsidRPr="00134CA0">
              <w:rPr>
                <w:rStyle w:val="af0"/>
                <w:noProof/>
                <w:sz w:val="24"/>
                <w:szCs w:val="24"/>
              </w:rPr>
              <w:t>3.2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Инструменты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_Toc358231213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8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14" w:history="1">
            <w:r w:rsidRPr="00134CA0">
              <w:rPr>
                <w:rStyle w:val="af0"/>
                <w:noProof/>
                <w:sz w:val="24"/>
                <w:szCs w:val="24"/>
              </w:rPr>
              <w:t>4.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Тестовые окружения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_Toc358231214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9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15" w:history="1">
            <w:r w:rsidRPr="00134CA0">
              <w:rPr>
                <w:rStyle w:val="af0"/>
                <w:noProof/>
                <w:sz w:val="24"/>
                <w:szCs w:val="24"/>
              </w:rPr>
              <w:t>4.1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Операционные системы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_Toc358231215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9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16" w:history="1">
            <w:r w:rsidRPr="00134CA0">
              <w:rPr>
                <w:rStyle w:val="af0"/>
                <w:noProof/>
                <w:sz w:val="24"/>
                <w:szCs w:val="24"/>
              </w:rPr>
              <w:t>4.2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Браузеры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_Toc358231216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9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17" w:history="1">
            <w:r w:rsidRPr="00134CA0">
              <w:rPr>
                <w:rStyle w:val="af0"/>
                <w:noProof/>
                <w:sz w:val="24"/>
                <w:szCs w:val="24"/>
              </w:rPr>
              <w:t>4.3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Разрешения экранов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_Toc358231217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9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18" w:history="1">
            <w:r w:rsidRPr="00134CA0">
              <w:rPr>
                <w:rStyle w:val="af0"/>
                <w:noProof/>
                <w:sz w:val="24"/>
                <w:szCs w:val="24"/>
              </w:rPr>
              <w:t>5.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Этапы тестирования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_Toc358231218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10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19" w:history="1">
            <w:r w:rsidRPr="00134CA0">
              <w:rPr>
                <w:rStyle w:val="af0"/>
                <w:noProof/>
                <w:sz w:val="24"/>
                <w:szCs w:val="24"/>
              </w:rPr>
              <w:t>6.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Занесение дефектов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_Toc358231219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11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20" w:history="1">
            <w:r w:rsidRPr="00134CA0">
              <w:rPr>
                <w:rStyle w:val="af0"/>
                <w:noProof/>
                <w:sz w:val="24"/>
                <w:szCs w:val="24"/>
              </w:rPr>
              <w:t>6.1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Классификация дефектов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_Toc358231220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11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Pr="00134CA0" w:rsidRDefault="00134CA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/>
            </w:rPr>
          </w:pPr>
          <w:hyperlink w:anchor="_Toc358231221" w:history="1">
            <w:r w:rsidRPr="00134CA0">
              <w:rPr>
                <w:rStyle w:val="af0"/>
                <w:noProof/>
                <w:sz w:val="24"/>
                <w:szCs w:val="24"/>
              </w:rPr>
              <w:t>7.</w:t>
            </w:r>
            <w:r w:rsidRPr="00134CA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 w:eastAsia="ru-RU"/>
              </w:rPr>
              <w:tab/>
            </w:r>
            <w:r w:rsidRPr="00134CA0">
              <w:rPr>
                <w:rStyle w:val="af0"/>
                <w:noProof/>
                <w:sz w:val="24"/>
                <w:szCs w:val="24"/>
              </w:rPr>
              <w:t>Ожидаемые результаты</w:t>
            </w:r>
            <w:r w:rsidRPr="00134CA0">
              <w:rPr>
                <w:noProof/>
                <w:webHidden/>
                <w:sz w:val="24"/>
                <w:szCs w:val="24"/>
              </w:rPr>
              <w:tab/>
            </w:r>
            <w:r w:rsidRPr="00134C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4CA0">
              <w:rPr>
                <w:noProof/>
                <w:webHidden/>
                <w:sz w:val="24"/>
                <w:szCs w:val="24"/>
              </w:rPr>
              <w:instrText xml:space="preserve"> PAGEREF _Toc358231221 \h </w:instrText>
            </w:r>
            <w:r w:rsidRPr="00134CA0">
              <w:rPr>
                <w:noProof/>
                <w:webHidden/>
                <w:sz w:val="24"/>
                <w:szCs w:val="24"/>
              </w:rPr>
            </w:r>
            <w:r w:rsidRPr="00134C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4CA0">
              <w:rPr>
                <w:noProof/>
                <w:webHidden/>
                <w:sz w:val="24"/>
                <w:szCs w:val="24"/>
              </w:rPr>
              <w:t>11</w:t>
            </w:r>
            <w:r w:rsidRPr="00134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4CA0" w:rsidRDefault="00CE1F25" w:rsidP="00830A36">
          <w:pPr>
            <w:spacing w:line="360" w:lineRule="auto"/>
            <w:rPr>
              <w:sz w:val="24"/>
              <w:szCs w:val="24"/>
              <w:lang w:val="ru-RU"/>
            </w:rPr>
          </w:pPr>
          <w:r w:rsidRPr="00830A36">
            <w:rPr>
              <w:sz w:val="24"/>
              <w:szCs w:val="24"/>
              <w:lang w:val="ru-RU"/>
            </w:rPr>
            <w:fldChar w:fldCharType="end"/>
          </w:r>
        </w:p>
        <w:p w:rsidR="005062F7" w:rsidRDefault="00CE1F25" w:rsidP="00830A36">
          <w:pPr>
            <w:spacing w:line="360" w:lineRule="auto"/>
            <w:rPr>
              <w:sz w:val="24"/>
              <w:szCs w:val="24"/>
              <w:lang w:val="ru-RU"/>
            </w:rPr>
          </w:pPr>
        </w:p>
      </w:sdtContent>
    </w:sdt>
    <w:p w:rsidR="00134CA0" w:rsidRDefault="00134CA0" w:rsidP="00134CA0">
      <w:pPr>
        <w:rPr>
          <w:lang w:val="ru-RU"/>
        </w:rPr>
      </w:pPr>
    </w:p>
    <w:p w:rsidR="00134CA0" w:rsidRDefault="00134CA0" w:rsidP="00134CA0">
      <w:pPr>
        <w:rPr>
          <w:lang w:val="ru-RU"/>
        </w:rPr>
      </w:pPr>
    </w:p>
    <w:p w:rsidR="00134CA0" w:rsidRDefault="00134CA0" w:rsidP="00134CA0">
      <w:pPr>
        <w:rPr>
          <w:lang w:val="ru-RU"/>
        </w:rPr>
      </w:pPr>
    </w:p>
    <w:p w:rsidR="00134CA0" w:rsidRDefault="00134CA0" w:rsidP="00134CA0">
      <w:pPr>
        <w:rPr>
          <w:lang w:val="ru-RU"/>
        </w:rPr>
      </w:pPr>
    </w:p>
    <w:p w:rsidR="00134CA0" w:rsidRDefault="00134CA0" w:rsidP="00134CA0">
      <w:pPr>
        <w:rPr>
          <w:lang w:val="ru-RU"/>
        </w:rPr>
      </w:pPr>
    </w:p>
    <w:p w:rsidR="00134CA0" w:rsidRDefault="00134CA0" w:rsidP="00134CA0">
      <w:pPr>
        <w:rPr>
          <w:lang w:val="ru-RU"/>
        </w:rPr>
      </w:pPr>
    </w:p>
    <w:p w:rsidR="00134CA0" w:rsidRDefault="00134CA0" w:rsidP="00134CA0">
      <w:pPr>
        <w:rPr>
          <w:lang w:val="ru-RU"/>
        </w:rPr>
      </w:pPr>
    </w:p>
    <w:p w:rsidR="00134CA0" w:rsidRDefault="00134CA0" w:rsidP="00134CA0">
      <w:pPr>
        <w:rPr>
          <w:lang w:val="ru-RU"/>
        </w:rPr>
      </w:pPr>
    </w:p>
    <w:p w:rsidR="00134CA0" w:rsidRDefault="00134CA0" w:rsidP="00134CA0">
      <w:pPr>
        <w:rPr>
          <w:lang w:val="ru-RU"/>
        </w:rPr>
      </w:pPr>
    </w:p>
    <w:p w:rsidR="00134CA0" w:rsidRDefault="00134CA0" w:rsidP="00134CA0">
      <w:pPr>
        <w:rPr>
          <w:lang w:val="ru-RU"/>
        </w:rPr>
      </w:pPr>
    </w:p>
    <w:p w:rsidR="00134CA0" w:rsidRDefault="00134CA0" w:rsidP="00134CA0">
      <w:pPr>
        <w:rPr>
          <w:lang w:val="ru-RU"/>
        </w:rPr>
      </w:pPr>
    </w:p>
    <w:p w:rsidR="00134CA0" w:rsidRDefault="00134CA0" w:rsidP="00134CA0">
      <w:pPr>
        <w:rPr>
          <w:lang w:val="ru-RU"/>
        </w:rPr>
      </w:pPr>
    </w:p>
    <w:p w:rsidR="00134CA0" w:rsidRDefault="00134CA0" w:rsidP="00134CA0">
      <w:pPr>
        <w:rPr>
          <w:lang w:val="ru-RU"/>
        </w:rPr>
      </w:pPr>
    </w:p>
    <w:p w:rsidR="00134CA0" w:rsidRPr="00134CA0" w:rsidRDefault="00134CA0" w:rsidP="00134CA0">
      <w:pPr>
        <w:rPr>
          <w:lang w:val="ru-RU"/>
        </w:rPr>
      </w:pPr>
    </w:p>
    <w:p w:rsidR="003724BD" w:rsidRDefault="00A71521" w:rsidP="00697E00">
      <w:pPr>
        <w:pStyle w:val="1"/>
      </w:pPr>
      <w:r w:rsidRPr="00A71521">
        <w:lastRenderedPageBreak/>
        <w:t xml:space="preserve"> </w:t>
      </w:r>
      <w:bookmarkStart w:id="0" w:name="_Toc352333423"/>
      <w:bookmarkStart w:id="1" w:name="_Toc358231202"/>
      <w:r w:rsidRPr="00A71521">
        <w:t>Введение</w:t>
      </w:r>
      <w:bookmarkEnd w:id="0"/>
      <w:bookmarkEnd w:id="1"/>
    </w:p>
    <w:p w:rsidR="00786F9E" w:rsidRPr="00697E00" w:rsidRDefault="00D354DB" w:rsidP="00697E00">
      <w:pPr>
        <w:pStyle w:val="2"/>
      </w:pPr>
      <w:bookmarkStart w:id="2" w:name="_Toc352333424"/>
      <w:bookmarkStart w:id="3" w:name="_Toc358231203"/>
      <w:r w:rsidRPr="00697E00">
        <w:t>Назначение</w:t>
      </w:r>
      <w:r w:rsidR="000B4588" w:rsidRPr="00697E00">
        <w:t xml:space="preserve"> документа</w:t>
      </w:r>
      <w:bookmarkEnd w:id="2"/>
      <w:bookmarkEnd w:id="3"/>
    </w:p>
    <w:p w:rsidR="00786F9E" w:rsidRPr="00A71521" w:rsidRDefault="00AC15AD" w:rsidP="00441602">
      <w:pPr>
        <w:pStyle w:val="aa"/>
        <w:ind w:left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Данный</w:t>
      </w:r>
      <w:r w:rsidR="0058022D" w:rsidRPr="00A71521">
        <w:rPr>
          <w:sz w:val="24"/>
          <w:szCs w:val="24"/>
          <w:lang w:val="ru-RU"/>
        </w:rPr>
        <w:t xml:space="preserve"> тест-план проекта "</w:t>
      </w:r>
      <w:r w:rsidR="007E20B6">
        <w:rPr>
          <w:sz w:val="24"/>
          <w:szCs w:val="24"/>
        </w:rPr>
        <w:t>Suzy</w:t>
      </w:r>
      <w:r w:rsidR="009E0F29">
        <w:rPr>
          <w:sz w:val="24"/>
          <w:szCs w:val="24"/>
          <w:lang w:val="ru-RU"/>
        </w:rPr>
        <w:t>" (</w:t>
      </w:r>
      <w:r w:rsidR="007E20B6" w:rsidRPr="007E20B6">
        <w:rPr>
          <w:sz w:val="24"/>
          <w:szCs w:val="24"/>
          <w:lang w:val="ru-RU"/>
        </w:rPr>
        <w:t>suzy.somee.com/</w:t>
      </w:r>
      <w:r w:rsidR="009E0F29">
        <w:rPr>
          <w:sz w:val="24"/>
          <w:szCs w:val="24"/>
          <w:lang w:val="ru-RU"/>
        </w:rPr>
        <w:t>)</w:t>
      </w:r>
      <w:r w:rsidR="0058022D" w:rsidRPr="00A71521">
        <w:rPr>
          <w:sz w:val="24"/>
          <w:szCs w:val="24"/>
          <w:lang w:val="ru-RU"/>
        </w:rPr>
        <w:t xml:space="preserve"> преследует следующие цели</w:t>
      </w:r>
      <w:r w:rsidR="00786F9E" w:rsidRPr="00A71521">
        <w:rPr>
          <w:sz w:val="24"/>
          <w:szCs w:val="24"/>
          <w:lang w:val="ru-RU"/>
        </w:rPr>
        <w:t>:</w:t>
      </w:r>
    </w:p>
    <w:p w:rsidR="007F717F" w:rsidRPr="00A71521" w:rsidRDefault="007F717F" w:rsidP="00D2552A">
      <w:pPr>
        <w:pStyle w:val="aa"/>
        <w:numPr>
          <w:ilvl w:val="0"/>
          <w:numId w:val="17"/>
        </w:numPr>
        <w:rPr>
          <w:sz w:val="24"/>
          <w:szCs w:val="24"/>
          <w:lang w:val="ru-RU"/>
        </w:rPr>
      </w:pPr>
      <w:r w:rsidRPr="00A71521">
        <w:rPr>
          <w:sz w:val="24"/>
          <w:szCs w:val="24"/>
          <w:lang w:val="ru-RU"/>
        </w:rPr>
        <w:t>выяв</w:t>
      </w:r>
      <w:r w:rsidR="0058022D" w:rsidRPr="00A71521">
        <w:rPr>
          <w:sz w:val="24"/>
          <w:szCs w:val="24"/>
          <w:lang w:val="ru-RU"/>
        </w:rPr>
        <w:t>ить существующую</w:t>
      </w:r>
      <w:r w:rsidRPr="00A71521">
        <w:rPr>
          <w:sz w:val="24"/>
          <w:szCs w:val="24"/>
          <w:lang w:val="ru-RU"/>
        </w:rPr>
        <w:t xml:space="preserve"> </w:t>
      </w:r>
      <w:r w:rsidR="0058022D" w:rsidRPr="00A71521">
        <w:rPr>
          <w:sz w:val="24"/>
          <w:szCs w:val="24"/>
          <w:lang w:val="ru-RU"/>
        </w:rPr>
        <w:t xml:space="preserve">информацию о проекте </w:t>
      </w:r>
      <w:r w:rsidRPr="00A71521">
        <w:rPr>
          <w:sz w:val="24"/>
          <w:szCs w:val="24"/>
          <w:lang w:val="ru-RU"/>
        </w:rPr>
        <w:t xml:space="preserve">и </w:t>
      </w:r>
      <w:r w:rsidR="0058022D" w:rsidRPr="00A71521">
        <w:rPr>
          <w:sz w:val="24"/>
          <w:szCs w:val="24"/>
          <w:lang w:val="ru-RU"/>
        </w:rPr>
        <w:t>элементы  проекта, которые будут протестированы;</w:t>
      </w:r>
    </w:p>
    <w:p w:rsidR="0058022D" w:rsidRPr="00A71521" w:rsidRDefault="0058022D" w:rsidP="00D2552A">
      <w:pPr>
        <w:pStyle w:val="aa"/>
        <w:numPr>
          <w:ilvl w:val="0"/>
          <w:numId w:val="17"/>
        </w:numPr>
        <w:rPr>
          <w:sz w:val="24"/>
          <w:szCs w:val="24"/>
          <w:lang w:val="ru-RU"/>
        </w:rPr>
      </w:pPr>
      <w:r w:rsidRPr="00A71521">
        <w:rPr>
          <w:sz w:val="24"/>
          <w:szCs w:val="24"/>
          <w:lang w:val="ru-RU"/>
        </w:rPr>
        <w:t>опис</w:t>
      </w:r>
      <w:r w:rsidR="00907A7A" w:rsidRPr="00A71521">
        <w:rPr>
          <w:sz w:val="24"/>
          <w:szCs w:val="24"/>
          <w:lang w:val="ru-RU"/>
        </w:rPr>
        <w:t>ать</w:t>
      </w:r>
      <w:r w:rsidRPr="00A71521">
        <w:rPr>
          <w:sz w:val="24"/>
          <w:szCs w:val="24"/>
          <w:lang w:val="ru-RU"/>
        </w:rPr>
        <w:t xml:space="preserve"> стратегию тестирования;</w:t>
      </w:r>
    </w:p>
    <w:p w:rsidR="00907A7A" w:rsidRPr="00A71521" w:rsidRDefault="0058022D" w:rsidP="00D2552A">
      <w:pPr>
        <w:pStyle w:val="aa"/>
        <w:numPr>
          <w:ilvl w:val="0"/>
          <w:numId w:val="17"/>
        </w:numPr>
        <w:rPr>
          <w:sz w:val="24"/>
          <w:szCs w:val="24"/>
          <w:lang w:val="ru-RU"/>
        </w:rPr>
      </w:pPr>
      <w:r w:rsidRPr="00A71521">
        <w:rPr>
          <w:sz w:val="24"/>
          <w:szCs w:val="24"/>
          <w:lang w:val="ru-RU"/>
        </w:rPr>
        <w:t>перечислить ожидаемые результаты тестирования</w:t>
      </w:r>
    </w:p>
    <w:p w:rsidR="00907A7A" w:rsidRPr="00A71521" w:rsidRDefault="00907A7A" w:rsidP="00441602">
      <w:pPr>
        <w:pStyle w:val="aa"/>
        <w:ind w:left="567"/>
        <w:rPr>
          <w:sz w:val="24"/>
          <w:szCs w:val="24"/>
          <w:lang w:val="ru-RU"/>
        </w:rPr>
      </w:pPr>
      <w:r w:rsidRPr="00A71521">
        <w:rPr>
          <w:sz w:val="24"/>
          <w:szCs w:val="24"/>
          <w:lang w:val="ru-RU"/>
        </w:rPr>
        <w:t>В данном документе не предполагается описание тест</w:t>
      </w:r>
      <w:r w:rsidR="00407DA5">
        <w:rPr>
          <w:sz w:val="24"/>
          <w:szCs w:val="24"/>
          <w:lang w:val="ru-RU"/>
        </w:rPr>
        <w:t>овых сценариев</w:t>
      </w:r>
      <w:r w:rsidRPr="00A71521">
        <w:rPr>
          <w:sz w:val="24"/>
          <w:szCs w:val="24"/>
          <w:lang w:val="ru-RU"/>
        </w:rPr>
        <w:t>, найденных дефектов, а также их анализ.</w:t>
      </w:r>
    </w:p>
    <w:p w:rsidR="00786F9E" w:rsidRPr="00D2552A" w:rsidRDefault="004E7544" w:rsidP="00697E00">
      <w:pPr>
        <w:pStyle w:val="2"/>
      </w:pPr>
      <w:bookmarkStart w:id="4" w:name="_Toc352333425"/>
      <w:bookmarkStart w:id="5" w:name="_Toc358231204"/>
      <w:r>
        <w:t>Описание проекта</w:t>
      </w:r>
      <w:bookmarkEnd w:id="4"/>
      <w:bookmarkEnd w:id="5"/>
    </w:p>
    <w:p w:rsidR="00F01293" w:rsidRDefault="000B4588" w:rsidP="00A45065">
      <w:pPr>
        <w:spacing w:after="120"/>
        <w:ind w:left="567"/>
        <w:rPr>
          <w:sz w:val="24"/>
          <w:szCs w:val="24"/>
          <w:lang w:val="ru-RU"/>
        </w:rPr>
      </w:pPr>
      <w:r w:rsidRPr="000B4588">
        <w:rPr>
          <w:sz w:val="24"/>
          <w:szCs w:val="24"/>
          <w:lang w:val="ru-RU"/>
        </w:rPr>
        <w:t>"</w:t>
      </w:r>
      <w:r w:rsidR="00125381" w:rsidRPr="00125381">
        <w:rPr>
          <w:sz w:val="24"/>
          <w:szCs w:val="24"/>
          <w:lang w:val="ru-RU"/>
        </w:rPr>
        <w:t xml:space="preserve"> </w:t>
      </w:r>
      <w:r w:rsidR="007E20B6">
        <w:rPr>
          <w:sz w:val="24"/>
          <w:szCs w:val="24"/>
        </w:rPr>
        <w:t>Suzy</w:t>
      </w:r>
      <w:r w:rsidR="00125381" w:rsidRPr="000B4588">
        <w:rPr>
          <w:sz w:val="24"/>
          <w:szCs w:val="24"/>
          <w:lang w:val="ru-RU"/>
        </w:rPr>
        <w:t xml:space="preserve"> </w:t>
      </w:r>
      <w:r w:rsidRPr="000B4588">
        <w:rPr>
          <w:sz w:val="24"/>
          <w:szCs w:val="24"/>
          <w:lang w:val="ru-RU"/>
        </w:rPr>
        <w:t xml:space="preserve">" - </w:t>
      </w:r>
      <w:r w:rsidR="00A45065" w:rsidRPr="00A45065">
        <w:rPr>
          <w:sz w:val="24"/>
          <w:szCs w:val="24"/>
          <w:lang w:val="ru-RU"/>
        </w:rPr>
        <w:t xml:space="preserve"> </w:t>
      </w:r>
      <w:r w:rsidR="00A45065">
        <w:rPr>
          <w:sz w:val="24"/>
          <w:szCs w:val="24"/>
          <w:lang w:val="ru-RU"/>
        </w:rPr>
        <w:t>веб-приложение, предназначенное для определения местоположения интересующих пользователя субъектов, в конкретный момент времени</w:t>
      </w:r>
      <w:r w:rsidR="001239C6">
        <w:rPr>
          <w:sz w:val="24"/>
          <w:szCs w:val="24"/>
          <w:lang w:val="ru-RU"/>
        </w:rPr>
        <w:t>.</w:t>
      </w:r>
    </w:p>
    <w:p w:rsidR="00A45065" w:rsidRPr="000B4588" w:rsidRDefault="00125381" w:rsidP="00A45065">
      <w:pPr>
        <w:spacing w:after="120"/>
        <w:ind w:left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"</w:t>
      </w:r>
      <w:r w:rsidR="007E20B6" w:rsidRPr="007E20B6">
        <w:rPr>
          <w:sz w:val="24"/>
          <w:szCs w:val="24"/>
          <w:lang w:val="ru-RU"/>
        </w:rPr>
        <w:t xml:space="preserve"> </w:t>
      </w:r>
      <w:r w:rsidR="007E20B6">
        <w:rPr>
          <w:sz w:val="24"/>
          <w:szCs w:val="24"/>
        </w:rPr>
        <w:t>Suzy</w:t>
      </w:r>
      <w:r w:rsidR="007E20B6" w:rsidRPr="00125381">
        <w:rPr>
          <w:sz w:val="24"/>
          <w:szCs w:val="24"/>
          <w:lang w:val="ru-RU"/>
        </w:rPr>
        <w:t xml:space="preserve"> </w:t>
      </w:r>
      <w:r w:rsidRPr="00125381">
        <w:rPr>
          <w:sz w:val="24"/>
          <w:szCs w:val="24"/>
          <w:lang w:val="ru-RU"/>
        </w:rPr>
        <w:t xml:space="preserve">" </w:t>
      </w:r>
      <w:r w:rsidR="00A45065">
        <w:rPr>
          <w:sz w:val="24"/>
          <w:szCs w:val="24"/>
          <w:lang w:val="ru-RU"/>
        </w:rPr>
        <w:t xml:space="preserve"> - это веб-страница с картой, на которой, при входе пользователя в приложение, отображается его местоположение, а также местоположение всех пользователей из его персонального списка.</w:t>
      </w:r>
    </w:p>
    <w:p w:rsidR="000B4588" w:rsidRPr="000B4588" w:rsidRDefault="000B4588" w:rsidP="00441602">
      <w:pPr>
        <w:spacing w:after="120"/>
        <w:ind w:left="567"/>
        <w:rPr>
          <w:sz w:val="24"/>
          <w:szCs w:val="24"/>
          <w:lang w:val="ru-RU"/>
        </w:rPr>
      </w:pPr>
    </w:p>
    <w:p w:rsidR="00786F9E" w:rsidRDefault="00F01293" w:rsidP="00697E00">
      <w:pPr>
        <w:pStyle w:val="2"/>
      </w:pPr>
      <w:bookmarkStart w:id="6" w:name="_Toc352333426"/>
      <w:bookmarkStart w:id="7" w:name="_Toc358231205"/>
      <w:r w:rsidRPr="00D2552A">
        <w:t>П</w:t>
      </w:r>
      <w:r w:rsidR="0016093F" w:rsidRPr="00D2552A">
        <w:t>редмет т</w:t>
      </w:r>
      <w:r w:rsidRPr="00D2552A">
        <w:t>естирования</w:t>
      </w:r>
      <w:bookmarkEnd w:id="6"/>
      <w:bookmarkEnd w:id="7"/>
    </w:p>
    <w:p w:rsidR="00D01382" w:rsidRDefault="00D01382" w:rsidP="00441602">
      <w:pPr>
        <w:spacing w:after="120"/>
        <w:ind w:left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Будет произведено тестирование </w:t>
      </w:r>
      <w:r w:rsidR="00153EAA">
        <w:rPr>
          <w:sz w:val="24"/>
          <w:szCs w:val="24"/>
          <w:lang w:val="ru-RU"/>
        </w:rPr>
        <w:t>основных</w:t>
      </w:r>
      <w:r>
        <w:rPr>
          <w:sz w:val="24"/>
          <w:szCs w:val="24"/>
          <w:lang w:val="ru-RU"/>
        </w:rPr>
        <w:t xml:space="preserve"> функциональностей сайта.</w:t>
      </w:r>
    </w:p>
    <w:p w:rsidR="00F01293" w:rsidRPr="008705CD" w:rsidRDefault="004E7544" w:rsidP="00441602">
      <w:pPr>
        <w:spacing w:after="120"/>
        <w:ind w:left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Будет проведено модульное и системное тестирование. </w:t>
      </w:r>
      <w:r w:rsidR="00D56313">
        <w:rPr>
          <w:sz w:val="24"/>
          <w:szCs w:val="24"/>
          <w:lang w:val="ru-RU"/>
        </w:rPr>
        <w:t xml:space="preserve">Для удобства ориентирования в функциональностях сайта будет составлена mind-map. </w:t>
      </w:r>
      <w:r w:rsidR="00D01382">
        <w:rPr>
          <w:sz w:val="24"/>
          <w:szCs w:val="24"/>
          <w:lang w:val="ru-RU"/>
        </w:rPr>
        <w:t xml:space="preserve">Тестирование будет </w:t>
      </w:r>
      <w:r w:rsidR="000F4035">
        <w:rPr>
          <w:sz w:val="24"/>
          <w:szCs w:val="24"/>
          <w:lang w:val="ru-RU"/>
        </w:rPr>
        <w:t>происходить посредством</w:t>
      </w:r>
      <w:r w:rsidR="00D01382">
        <w:rPr>
          <w:sz w:val="24"/>
          <w:szCs w:val="24"/>
          <w:lang w:val="ru-RU"/>
        </w:rPr>
        <w:t xml:space="preserve"> </w:t>
      </w:r>
      <w:r w:rsidR="00F95D75">
        <w:rPr>
          <w:sz w:val="24"/>
          <w:szCs w:val="24"/>
          <w:lang w:val="ru-RU"/>
        </w:rPr>
        <w:t xml:space="preserve">чек-листов (для приоритетных </w:t>
      </w:r>
      <w:r w:rsidR="00EA45D2">
        <w:rPr>
          <w:sz w:val="24"/>
          <w:szCs w:val="24"/>
          <w:lang w:val="ru-RU"/>
        </w:rPr>
        <w:t>функциональностей и функциональностей, требующих достаточно большого количества проверок</w:t>
      </w:r>
      <w:r w:rsidR="00F95D75">
        <w:rPr>
          <w:sz w:val="24"/>
          <w:szCs w:val="24"/>
          <w:lang w:val="ru-RU"/>
        </w:rPr>
        <w:t xml:space="preserve">), а также методом свободного поиска. </w:t>
      </w:r>
      <w:r w:rsidR="0016093F" w:rsidRPr="008705CD">
        <w:rPr>
          <w:sz w:val="24"/>
          <w:szCs w:val="24"/>
          <w:lang w:val="ru-RU"/>
        </w:rPr>
        <w:t xml:space="preserve">Планируется использование следующих видов тестирования: </w:t>
      </w:r>
    </w:p>
    <w:p w:rsidR="0016093F" w:rsidRPr="008705CD" w:rsidRDefault="0016093F" w:rsidP="00D2552A">
      <w:pPr>
        <w:numPr>
          <w:ilvl w:val="0"/>
          <w:numId w:val="18"/>
        </w:numPr>
        <w:spacing w:after="120"/>
        <w:rPr>
          <w:sz w:val="24"/>
          <w:szCs w:val="24"/>
          <w:lang w:val="ru-RU"/>
        </w:rPr>
      </w:pPr>
      <w:r w:rsidRPr="008705CD">
        <w:rPr>
          <w:sz w:val="24"/>
          <w:szCs w:val="24"/>
          <w:lang w:val="ru-RU"/>
        </w:rPr>
        <w:t>функциональное;</w:t>
      </w:r>
    </w:p>
    <w:p w:rsidR="0016093F" w:rsidRPr="008705CD" w:rsidRDefault="00F5377E" w:rsidP="00D2552A">
      <w:pPr>
        <w:numPr>
          <w:ilvl w:val="0"/>
          <w:numId w:val="18"/>
        </w:numPr>
        <w:spacing w:after="1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логики и удобства</w:t>
      </w:r>
      <w:r w:rsidR="0016093F" w:rsidRPr="008705CD">
        <w:rPr>
          <w:sz w:val="24"/>
          <w:szCs w:val="24"/>
          <w:lang w:val="ru-RU"/>
        </w:rPr>
        <w:t xml:space="preserve"> использования (юзабилити);</w:t>
      </w:r>
    </w:p>
    <w:p w:rsidR="0016093F" w:rsidRDefault="00A667DC" w:rsidP="00D2552A">
      <w:pPr>
        <w:numPr>
          <w:ilvl w:val="0"/>
          <w:numId w:val="18"/>
        </w:numPr>
        <w:spacing w:after="1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тестирование совместимости </w:t>
      </w:r>
      <w:r w:rsidR="0016093F" w:rsidRPr="008705CD">
        <w:rPr>
          <w:sz w:val="24"/>
          <w:szCs w:val="24"/>
          <w:lang w:val="ru-RU"/>
        </w:rPr>
        <w:t xml:space="preserve"> (кросс-браузерное и при разных разрешениях экрана);</w:t>
      </w:r>
    </w:p>
    <w:p w:rsidR="00D2552A" w:rsidRPr="00697E00" w:rsidRDefault="00D2552A" w:rsidP="00AF7B31">
      <w:pPr>
        <w:pStyle w:val="3"/>
      </w:pPr>
      <w:bookmarkStart w:id="8" w:name="_Toc352333427"/>
      <w:bookmarkStart w:id="9" w:name="_Toc358231206"/>
      <w:r w:rsidRPr="00697E00">
        <w:t>Риски</w:t>
      </w:r>
      <w:bookmarkEnd w:id="8"/>
      <w:bookmarkEnd w:id="9"/>
    </w:p>
    <w:p w:rsidR="00D2552A" w:rsidRDefault="00D2552A" w:rsidP="00441602">
      <w:pPr>
        <w:spacing w:after="120"/>
        <w:ind w:left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тестировании проекта присутствуют следующие риски:</w:t>
      </w:r>
    </w:p>
    <w:p w:rsidR="007D562E" w:rsidRPr="00E47D11" w:rsidRDefault="007D562E" w:rsidP="00441602">
      <w:pPr>
        <w:numPr>
          <w:ilvl w:val="0"/>
          <w:numId w:val="29"/>
        </w:numPr>
        <w:spacing w:after="120"/>
        <w:rPr>
          <w:rFonts w:ascii="Arial" w:hAnsi="Arial" w:cs="Arial"/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Риск недостаточно полного тестирования сайта из-за сжатых сроков</w:t>
      </w:r>
      <w:r w:rsidR="00A45065">
        <w:rPr>
          <w:sz w:val="24"/>
          <w:szCs w:val="24"/>
          <w:lang w:val="ru-RU"/>
        </w:rPr>
        <w:t>.</w:t>
      </w:r>
    </w:p>
    <w:p w:rsidR="00786F9E" w:rsidRPr="00697E00" w:rsidRDefault="000F4035" w:rsidP="00697E00">
      <w:pPr>
        <w:pStyle w:val="1"/>
      </w:pPr>
      <w:bookmarkStart w:id="10" w:name="_Toc352333428"/>
      <w:bookmarkStart w:id="11" w:name="_Toc358231207"/>
      <w:r w:rsidRPr="00697E00">
        <w:lastRenderedPageBreak/>
        <w:t>Тестовые требования</w:t>
      </w:r>
      <w:bookmarkEnd w:id="10"/>
      <w:bookmarkEnd w:id="11"/>
    </w:p>
    <w:p w:rsidR="000F4035" w:rsidRDefault="000F4035" w:rsidP="000F4035">
      <w:pPr>
        <w:rPr>
          <w:lang w:val="ru-RU"/>
        </w:rPr>
      </w:pPr>
    </w:p>
    <w:p w:rsidR="000F4035" w:rsidRDefault="00A45065" w:rsidP="00441602">
      <w:pPr>
        <w:ind w:left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</w:t>
      </w:r>
      <w:r w:rsidR="006820FA">
        <w:rPr>
          <w:sz w:val="24"/>
          <w:szCs w:val="24"/>
          <w:lang w:val="ru-RU"/>
        </w:rPr>
        <w:t>ыли определены сле</w:t>
      </w:r>
      <w:r w:rsidR="00407DA5">
        <w:rPr>
          <w:sz w:val="24"/>
          <w:szCs w:val="24"/>
          <w:lang w:val="ru-RU"/>
        </w:rPr>
        <w:t xml:space="preserve">дующие </w:t>
      </w:r>
      <w:r w:rsidR="00B341F5">
        <w:rPr>
          <w:sz w:val="24"/>
          <w:szCs w:val="24"/>
          <w:lang w:val="ru-RU"/>
        </w:rPr>
        <w:t xml:space="preserve">функциональные </w:t>
      </w:r>
      <w:r w:rsidR="00407DA5">
        <w:rPr>
          <w:sz w:val="24"/>
          <w:szCs w:val="24"/>
          <w:lang w:val="ru-RU"/>
        </w:rPr>
        <w:t>потребности пользователя, которые и будут протестированы:</w:t>
      </w:r>
    </w:p>
    <w:p w:rsidR="006820FA" w:rsidRDefault="006820FA" w:rsidP="006820FA">
      <w:pPr>
        <w:numPr>
          <w:ilvl w:val="0"/>
          <w:numId w:val="19"/>
        </w:numPr>
        <w:rPr>
          <w:sz w:val="24"/>
          <w:szCs w:val="24"/>
          <w:lang w:val="ru-RU"/>
        </w:rPr>
      </w:pPr>
      <w:r w:rsidRPr="00A45065">
        <w:rPr>
          <w:sz w:val="24"/>
          <w:szCs w:val="24"/>
          <w:lang w:val="ru-RU"/>
        </w:rPr>
        <w:t>регистрация</w:t>
      </w:r>
      <w:r w:rsidR="00272278" w:rsidRPr="00A45065">
        <w:rPr>
          <w:sz w:val="24"/>
          <w:szCs w:val="24"/>
          <w:lang w:val="ru-RU"/>
        </w:rPr>
        <w:t xml:space="preserve"> пользователя</w:t>
      </w:r>
      <w:r>
        <w:rPr>
          <w:sz w:val="24"/>
          <w:szCs w:val="24"/>
          <w:lang w:val="ru-RU"/>
        </w:rPr>
        <w:t>;</w:t>
      </w:r>
    </w:p>
    <w:p w:rsidR="006820FA" w:rsidRPr="00A45065" w:rsidRDefault="006820FA" w:rsidP="00A45065">
      <w:pPr>
        <w:numPr>
          <w:ilvl w:val="0"/>
          <w:numId w:val="19"/>
        </w:numPr>
        <w:rPr>
          <w:sz w:val="24"/>
          <w:szCs w:val="24"/>
          <w:lang w:val="ru-RU"/>
        </w:rPr>
      </w:pPr>
      <w:r w:rsidRPr="00A45065">
        <w:rPr>
          <w:sz w:val="24"/>
          <w:szCs w:val="24"/>
          <w:lang w:val="ru-RU"/>
        </w:rPr>
        <w:t>авторизация</w:t>
      </w:r>
      <w:r w:rsidR="00272278" w:rsidRPr="00A45065">
        <w:rPr>
          <w:sz w:val="24"/>
          <w:szCs w:val="24"/>
          <w:lang w:val="ru-RU"/>
        </w:rPr>
        <w:t xml:space="preserve"> пользовател</w:t>
      </w:r>
      <w:r w:rsidR="00D64172" w:rsidRPr="00A45065">
        <w:rPr>
          <w:sz w:val="24"/>
          <w:szCs w:val="24"/>
          <w:lang w:val="ru-RU"/>
        </w:rPr>
        <w:t>я</w:t>
      </w:r>
      <w:r w:rsidR="00A45065" w:rsidRPr="00A45065">
        <w:rPr>
          <w:sz w:val="24"/>
          <w:szCs w:val="24"/>
          <w:lang w:val="ru-RU"/>
        </w:rPr>
        <w:t>;</w:t>
      </w:r>
    </w:p>
    <w:p w:rsidR="002125D9" w:rsidRDefault="00AE698B" w:rsidP="006820FA">
      <w:pPr>
        <w:numPr>
          <w:ilvl w:val="0"/>
          <w:numId w:val="19"/>
        </w:numPr>
        <w:rPr>
          <w:sz w:val="24"/>
          <w:szCs w:val="24"/>
          <w:lang w:val="ru-RU"/>
        </w:rPr>
      </w:pPr>
      <w:r w:rsidRPr="00B91A02">
        <w:rPr>
          <w:sz w:val="24"/>
          <w:szCs w:val="24"/>
          <w:lang w:val="ru-RU"/>
        </w:rPr>
        <w:t xml:space="preserve">управление </w:t>
      </w:r>
      <w:r w:rsidR="00636A9D">
        <w:rPr>
          <w:sz w:val="24"/>
          <w:szCs w:val="24"/>
          <w:lang w:val="ru-RU"/>
        </w:rPr>
        <w:t>профайлом</w:t>
      </w:r>
      <w:r>
        <w:rPr>
          <w:sz w:val="24"/>
          <w:szCs w:val="24"/>
          <w:lang w:val="ru-RU"/>
        </w:rPr>
        <w:t>:</w:t>
      </w:r>
    </w:p>
    <w:p w:rsidR="00AE698B" w:rsidRDefault="00AE698B" w:rsidP="00AE698B">
      <w:pPr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- редактирование персональной информации;</w:t>
      </w:r>
    </w:p>
    <w:p w:rsidR="00AE698B" w:rsidRDefault="00AE698B" w:rsidP="00AE698B">
      <w:pPr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- просмотр истории заказов;</w:t>
      </w:r>
    </w:p>
    <w:p w:rsidR="00A45065" w:rsidRDefault="00A45065" w:rsidP="00AE698B">
      <w:pPr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</w:t>
      </w:r>
      <w:r>
        <w:rPr>
          <w:sz w:val="24"/>
          <w:szCs w:val="24"/>
        </w:rPr>
        <w:t>- удаление профайла;</w:t>
      </w:r>
    </w:p>
    <w:p w:rsidR="00A45065" w:rsidRDefault="00A45065" w:rsidP="00A45065">
      <w:pPr>
        <w:pStyle w:val="af9"/>
        <w:widowControl/>
        <w:numPr>
          <w:ilvl w:val="0"/>
          <w:numId w:val="3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определение местоположения пользователя;</w:t>
      </w:r>
    </w:p>
    <w:p w:rsidR="00A45065" w:rsidRPr="00A45065" w:rsidRDefault="00A45065" w:rsidP="00A45065">
      <w:pPr>
        <w:pStyle w:val="af9"/>
        <w:widowControl/>
        <w:numPr>
          <w:ilvl w:val="0"/>
          <w:numId w:val="39"/>
        </w:numPr>
        <w:spacing w:line="360" w:lineRule="auto"/>
        <w:rPr>
          <w:sz w:val="24"/>
          <w:szCs w:val="24"/>
          <w:lang w:val="ru-RU"/>
        </w:rPr>
      </w:pPr>
      <w:r w:rsidRPr="00A45065">
        <w:rPr>
          <w:sz w:val="24"/>
          <w:szCs w:val="24"/>
          <w:lang w:val="ru-RU"/>
        </w:rPr>
        <w:t>добавление / удаление пользователей в персональный список;</w:t>
      </w:r>
    </w:p>
    <w:p w:rsidR="00A45065" w:rsidRDefault="00A45065" w:rsidP="00A45065">
      <w:pPr>
        <w:pStyle w:val="af9"/>
        <w:widowControl/>
        <w:numPr>
          <w:ilvl w:val="0"/>
          <w:numId w:val="39"/>
        </w:numPr>
        <w:spacing w:line="360" w:lineRule="auto"/>
        <w:rPr>
          <w:sz w:val="24"/>
          <w:szCs w:val="24"/>
          <w:lang w:val="ru-RU"/>
        </w:rPr>
      </w:pPr>
      <w:r w:rsidRPr="00A45065">
        <w:rPr>
          <w:sz w:val="24"/>
          <w:szCs w:val="24"/>
          <w:lang w:val="ru-RU"/>
        </w:rPr>
        <w:t>просмотр пользователей, которые добавили тебя в свой персональный список;</w:t>
      </w:r>
    </w:p>
    <w:p w:rsidR="00A96952" w:rsidRPr="00A45065" w:rsidRDefault="00A45065" w:rsidP="00A45065">
      <w:pPr>
        <w:pStyle w:val="af9"/>
        <w:widowControl/>
        <w:numPr>
          <w:ilvl w:val="0"/>
          <w:numId w:val="39"/>
        </w:numPr>
        <w:spacing w:line="360" w:lineRule="auto"/>
        <w:rPr>
          <w:sz w:val="24"/>
          <w:szCs w:val="24"/>
          <w:lang w:val="ru-RU"/>
        </w:rPr>
      </w:pPr>
      <w:r w:rsidRPr="00A45065">
        <w:rPr>
          <w:sz w:val="24"/>
          <w:szCs w:val="24"/>
          <w:lang w:val="ru-RU"/>
        </w:rPr>
        <w:t>интеграция в мобильный телефон.</w:t>
      </w:r>
    </w:p>
    <w:p w:rsidR="00D75A81" w:rsidRDefault="00D75A81" w:rsidP="00D75A81">
      <w:pPr>
        <w:pStyle w:val="af9"/>
        <w:ind w:left="567"/>
        <w:rPr>
          <w:sz w:val="24"/>
          <w:szCs w:val="24"/>
          <w:lang w:val="ru-RU"/>
        </w:rPr>
      </w:pPr>
    </w:p>
    <w:p w:rsidR="00D53E17" w:rsidRDefault="002125D9" w:rsidP="00D75A81">
      <w:pPr>
        <w:pStyle w:val="1"/>
        <w:ind w:left="567"/>
      </w:pPr>
      <w:bookmarkStart w:id="12" w:name="_Toc352333429"/>
      <w:bookmarkStart w:id="13" w:name="_Toc358231208"/>
      <w:r>
        <w:t>Стратегия тестирования</w:t>
      </w:r>
      <w:bookmarkStart w:id="14" w:name="_Toc314978534"/>
      <w:bookmarkStart w:id="15" w:name="_Toc324843640"/>
      <w:bookmarkStart w:id="16" w:name="_Toc324851947"/>
      <w:bookmarkStart w:id="17" w:name="_Toc324915530"/>
      <w:bookmarkStart w:id="18" w:name="_Toc433104443"/>
      <w:bookmarkEnd w:id="12"/>
      <w:bookmarkEnd w:id="13"/>
    </w:p>
    <w:p w:rsidR="00D53E17" w:rsidRDefault="00D53E17" w:rsidP="00D53E17">
      <w:pPr>
        <w:rPr>
          <w:lang w:val="ru-RU"/>
        </w:rPr>
      </w:pPr>
    </w:p>
    <w:p w:rsidR="00D53E17" w:rsidRDefault="00D53E17" w:rsidP="00441602">
      <w:pPr>
        <w:ind w:left="567"/>
        <w:rPr>
          <w:sz w:val="24"/>
          <w:szCs w:val="24"/>
          <w:lang w:val="ru-RU"/>
        </w:rPr>
      </w:pPr>
      <w:r w:rsidRPr="00D53E17">
        <w:rPr>
          <w:sz w:val="24"/>
          <w:szCs w:val="24"/>
          <w:lang w:val="ru-RU"/>
        </w:rPr>
        <w:t>Планируется три</w:t>
      </w:r>
      <w:r>
        <w:rPr>
          <w:sz w:val="24"/>
          <w:szCs w:val="24"/>
          <w:lang w:val="ru-RU"/>
        </w:rPr>
        <w:t xml:space="preserve"> этапа тестирования:</w:t>
      </w:r>
    </w:p>
    <w:p w:rsidR="00D53E17" w:rsidRDefault="00D53E17" w:rsidP="00D53E17">
      <w:pPr>
        <w:numPr>
          <w:ilvl w:val="0"/>
          <w:numId w:val="21"/>
        </w:numPr>
        <w:rPr>
          <w:sz w:val="24"/>
          <w:szCs w:val="24"/>
          <w:lang w:val="ru-RU"/>
        </w:rPr>
      </w:pPr>
      <w:r w:rsidRPr="00D53E17">
        <w:rPr>
          <w:sz w:val="24"/>
          <w:szCs w:val="24"/>
          <w:lang w:val="ru-RU"/>
        </w:rPr>
        <w:t>Первый этап</w:t>
      </w:r>
      <w:r w:rsidR="00A45065">
        <w:rPr>
          <w:sz w:val="24"/>
          <w:szCs w:val="24"/>
          <w:lang w:val="ru-RU"/>
        </w:rPr>
        <w:t xml:space="preserve"> заключается в анализе продукта и </w:t>
      </w:r>
      <w:r w:rsidRPr="00D53E17">
        <w:rPr>
          <w:sz w:val="24"/>
          <w:szCs w:val="24"/>
          <w:lang w:val="ru-RU"/>
        </w:rPr>
        <w:t>составлении плана тестирования.</w:t>
      </w:r>
    </w:p>
    <w:p w:rsidR="00D53E17" w:rsidRDefault="00D53E17" w:rsidP="00D53E17">
      <w:pPr>
        <w:numPr>
          <w:ilvl w:val="0"/>
          <w:numId w:val="21"/>
        </w:numPr>
        <w:rPr>
          <w:sz w:val="24"/>
          <w:szCs w:val="24"/>
          <w:lang w:val="ru-RU"/>
        </w:rPr>
      </w:pPr>
      <w:r w:rsidRPr="00D53E17">
        <w:rPr>
          <w:sz w:val="24"/>
          <w:szCs w:val="24"/>
          <w:lang w:val="ru-RU"/>
        </w:rPr>
        <w:t xml:space="preserve"> Второй этап будет посвящен детальному тестированию сайта, включающего в себя</w:t>
      </w:r>
      <w:r w:rsidR="002328D5">
        <w:rPr>
          <w:sz w:val="24"/>
          <w:szCs w:val="24"/>
          <w:lang w:val="ru-RU"/>
        </w:rPr>
        <w:t xml:space="preserve"> написание </w:t>
      </w:r>
      <w:r w:rsidRPr="00D53E17">
        <w:rPr>
          <w:sz w:val="24"/>
          <w:szCs w:val="24"/>
          <w:lang w:val="ru-RU"/>
        </w:rPr>
        <w:t xml:space="preserve"> чек-лист</w:t>
      </w:r>
      <w:r w:rsidR="002328D5">
        <w:rPr>
          <w:sz w:val="24"/>
          <w:szCs w:val="24"/>
          <w:lang w:val="ru-RU"/>
        </w:rPr>
        <w:t>ов</w:t>
      </w:r>
      <w:r w:rsidR="00105A4B">
        <w:rPr>
          <w:sz w:val="24"/>
          <w:szCs w:val="24"/>
          <w:lang w:val="ru-RU"/>
        </w:rPr>
        <w:t>, непосредственную проверку тестовых случаев</w:t>
      </w:r>
      <w:r w:rsidRPr="00D53E17">
        <w:rPr>
          <w:sz w:val="24"/>
          <w:szCs w:val="24"/>
          <w:lang w:val="ru-RU"/>
        </w:rPr>
        <w:t>.</w:t>
      </w:r>
    </w:p>
    <w:p w:rsidR="00D53E17" w:rsidRPr="00D53E17" w:rsidRDefault="00D53E17" w:rsidP="00D53E17">
      <w:pPr>
        <w:numPr>
          <w:ilvl w:val="0"/>
          <w:numId w:val="21"/>
        </w:numPr>
        <w:rPr>
          <w:sz w:val="24"/>
          <w:szCs w:val="24"/>
          <w:lang w:val="ru-RU"/>
        </w:rPr>
      </w:pPr>
      <w:r w:rsidRPr="00D53E17">
        <w:rPr>
          <w:sz w:val="24"/>
          <w:szCs w:val="24"/>
          <w:lang w:val="ru-RU"/>
        </w:rPr>
        <w:t xml:space="preserve"> Третий этап включает в себя анализ полученных результатов  и написание отчета о тестировании.</w:t>
      </w:r>
    </w:p>
    <w:p w:rsidR="00786F9E" w:rsidRPr="00D53E17" w:rsidRDefault="00A717EB" w:rsidP="00697E00">
      <w:pPr>
        <w:pStyle w:val="2"/>
      </w:pPr>
      <w:bookmarkStart w:id="19" w:name="_Toc352333430"/>
      <w:bookmarkStart w:id="20" w:name="_Toc314978535"/>
      <w:bookmarkStart w:id="21" w:name="_Toc358231209"/>
      <w:bookmarkEnd w:id="14"/>
      <w:bookmarkEnd w:id="15"/>
      <w:bookmarkEnd w:id="16"/>
      <w:bookmarkEnd w:id="17"/>
      <w:bookmarkEnd w:id="18"/>
      <w:r>
        <w:t>Виды</w:t>
      </w:r>
      <w:r w:rsidR="00D53E17" w:rsidRPr="00D53E17">
        <w:t xml:space="preserve"> тестирования</w:t>
      </w:r>
      <w:bookmarkEnd w:id="19"/>
      <w:bookmarkEnd w:id="21"/>
    </w:p>
    <w:p w:rsidR="00786F9E" w:rsidRPr="00AF7B31" w:rsidRDefault="00D53E17" w:rsidP="00AF7B31">
      <w:pPr>
        <w:pStyle w:val="3"/>
      </w:pPr>
      <w:bookmarkStart w:id="22" w:name="_Toc352333431"/>
      <w:bookmarkStart w:id="23" w:name="_Toc358231210"/>
      <w:bookmarkEnd w:id="20"/>
      <w:r w:rsidRPr="00AF7B31">
        <w:t>Функциональное тестирование</w:t>
      </w:r>
      <w:bookmarkEnd w:id="22"/>
      <w:bookmarkEnd w:id="23"/>
    </w:p>
    <w:p w:rsidR="00786F9E" w:rsidRPr="00955794" w:rsidRDefault="00955794" w:rsidP="00955794">
      <w:pPr>
        <w:pStyle w:val="bodytext"/>
        <w:ind w:left="709"/>
        <w:rPr>
          <w:sz w:val="24"/>
          <w:szCs w:val="24"/>
          <w:lang w:val="ru-RU"/>
        </w:rPr>
      </w:pPr>
      <w:bookmarkStart w:id="24" w:name="_Toc314978536"/>
      <w:bookmarkStart w:id="25" w:name="_Toc324843643"/>
      <w:bookmarkStart w:id="26" w:name="_Toc324851950"/>
      <w:bookmarkStart w:id="27" w:name="_Toc324915533"/>
      <w:r w:rsidRPr="00955794">
        <w:rPr>
          <w:sz w:val="24"/>
          <w:szCs w:val="24"/>
          <w:lang w:val="ru-RU"/>
        </w:rPr>
        <w:t xml:space="preserve">Функциональное тестирование является основным видом тестирования. Целью этого тестирования  является проверка правильного приема, обработки и возврата данных. Такой вид тестирования основан на технике черного ящика, т.е. проверяет приложение (и его внутренние процессы) путем взаимодействия с приложением через </w:t>
      </w:r>
      <w:r>
        <w:rPr>
          <w:sz w:val="24"/>
          <w:szCs w:val="24"/>
          <w:lang w:val="ru-RU"/>
        </w:rPr>
        <w:t>интерфейс пользователя.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786F9E" w:rsidRPr="00A34C67">
        <w:trPr>
          <w:cantSplit/>
        </w:trPr>
        <w:tc>
          <w:tcPr>
            <w:tcW w:w="2211" w:type="dxa"/>
          </w:tcPr>
          <w:p w:rsidR="00786F9E" w:rsidRPr="00A71521" w:rsidRDefault="00955794" w:rsidP="00D2552A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Цель тестирования:</w:t>
            </w:r>
          </w:p>
        </w:tc>
        <w:tc>
          <w:tcPr>
            <w:tcW w:w="6627" w:type="dxa"/>
          </w:tcPr>
          <w:p w:rsidR="00786F9E" w:rsidRPr="00A717EB" w:rsidRDefault="00A717EB" w:rsidP="00441602">
            <w:pPr>
              <w:pStyle w:val="InfoBlue"/>
            </w:pPr>
            <w:r w:rsidRPr="00A717EB">
              <w:t>Убедить</w:t>
            </w:r>
            <w:r>
              <w:t>ся в корректности работы основных</w:t>
            </w:r>
            <w:r w:rsidRPr="00A717EB">
              <w:t xml:space="preserve"> функциональност</w:t>
            </w:r>
            <w:r>
              <w:t>ей</w:t>
            </w:r>
            <w:r w:rsidRPr="00A717EB">
              <w:t>, включая навигацию</w:t>
            </w:r>
            <w:r>
              <w:t>,</w:t>
            </w:r>
            <w:r w:rsidRPr="00A717EB">
              <w:t xml:space="preserve"> ввод данных, обработку и поиск информации.</w:t>
            </w:r>
          </w:p>
        </w:tc>
      </w:tr>
      <w:tr w:rsidR="00786F9E" w:rsidRPr="00A34C67">
        <w:trPr>
          <w:cantSplit/>
        </w:trPr>
        <w:tc>
          <w:tcPr>
            <w:tcW w:w="2211" w:type="dxa"/>
          </w:tcPr>
          <w:p w:rsidR="00786F9E" w:rsidRPr="00A71521" w:rsidRDefault="00310B88" w:rsidP="00D2552A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Технические приемы:</w:t>
            </w:r>
          </w:p>
        </w:tc>
        <w:tc>
          <w:tcPr>
            <w:tcW w:w="6627" w:type="dxa"/>
          </w:tcPr>
          <w:p w:rsidR="00786F9E" w:rsidRDefault="00A717EB" w:rsidP="00441602">
            <w:pPr>
              <w:pStyle w:val="InfoBlue"/>
            </w:pPr>
            <w:r>
              <w:t>Проверить основные функциональности сайта, используя корректные и некорректные данные</w:t>
            </w:r>
            <w:r w:rsidR="00A672D5">
              <w:t xml:space="preserve"> (позитивные/ негативные тестовые сценарии)</w:t>
            </w:r>
            <w:r>
              <w:t xml:space="preserve">, чтоб определить следующее: </w:t>
            </w:r>
          </w:p>
          <w:p w:rsidR="00A717EB" w:rsidRPr="00A672D5" w:rsidRDefault="00A717EB" w:rsidP="00A717EB">
            <w:pPr>
              <w:pStyle w:val="aa"/>
              <w:numPr>
                <w:ilvl w:val="0"/>
                <w:numId w:val="22"/>
              </w:numPr>
              <w:rPr>
                <w:sz w:val="24"/>
                <w:szCs w:val="24"/>
                <w:lang w:val="ru-RU"/>
              </w:rPr>
            </w:pPr>
            <w:r w:rsidRPr="00A717EB">
              <w:rPr>
                <w:sz w:val="24"/>
                <w:szCs w:val="24"/>
                <w:lang w:val="ru-RU"/>
              </w:rPr>
              <w:t>Использование корректных данных приводит к ожидаемым результатам.</w:t>
            </w:r>
          </w:p>
          <w:p w:rsidR="00A717EB" w:rsidRPr="00A717EB" w:rsidRDefault="00A717EB" w:rsidP="00A717EB">
            <w:pPr>
              <w:pStyle w:val="aa"/>
              <w:numPr>
                <w:ilvl w:val="0"/>
                <w:numId w:val="22"/>
              </w:numPr>
              <w:rPr>
                <w:lang w:val="ru-RU"/>
              </w:rPr>
            </w:pPr>
            <w:r w:rsidRPr="00A672D5">
              <w:rPr>
                <w:sz w:val="24"/>
                <w:szCs w:val="24"/>
                <w:lang w:val="ru-RU"/>
              </w:rPr>
              <w:t>При использовании некорр</w:t>
            </w:r>
            <w:r w:rsidRPr="00A717EB">
              <w:rPr>
                <w:sz w:val="24"/>
                <w:szCs w:val="24"/>
                <w:lang w:val="ru-RU"/>
              </w:rPr>
              <w:t>ектных данных, пользователю отображаются сообщения об ошибках в корректном и понятном для него виде</w:t>
            </w:r>
          </w:p>
        </w:tc>
      </w:tr>
      <w:tr w:rsidR="00786F9E" w:rsidRPr="00A34C67">
        <w:trPr>
          <w:cantSplit/>
        </w:trPr>
        <w:tc>
          <w:tcPr>
            <w:tcW w:w="2211" w:type="dxa"/>
          </w:tcPr>
          <w:p w:rsidR="00786F9E" w:rsidRPr="00A71521" w:rsidRDefault="00955794" w:rsidP="00D2552A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Критерии завершенности:</w:t>
            </w:r>
          </w:p>
        </w:tc>
        <w:tc>
          <w:tcPr>
            <w:tcW w:w="6627" w:type="dxa"/>
          </w:tcPr>
          <w:p w:rsidR="00786F9E" w:rsidRPr="00A71521" w:rsidRDefault="00A672D5" w:rsidP="00441602">
            <w:pPr>
              <w:pStyle w:val="InfoBlue"/>
            </w:pPr>
            <w:r>
              <w:t>Все запланированные тестовые сценарии выполнены</w:t>
            </w:r>
          </w:p>
          <w:p w:rsidR="00786F9E" w:rsidRPr="00A672D5" w:rsidRDefault="00A672D5" w:rsidP="00441602">
            <w:pPr>
              <w:pStyle w:val="InfoBlue"/>
            </w:pPr>
            <w:r>
              <w:t>Все</w:t>
            </w:r>
            <w:r w:rsidRPr="00A672D5">
              <w:t xml:space="preserve"> </w:t>
            </w:r>
            <w:r>
              <w:t>обнаруженные</w:t>
            </w:r>
            <w:r w:rsidRPr="00A672D5">
              <w:t xml:space="preserve"> </w:t>
            </w:r>
            <w:r>
              <w:t>дефекты</w:t>
            </w:r>
            <w:r w:rsidRPr="00A672D5">
              <w:t xml:space="preserve"> </w:t>
            </w:r>
            <w:r>
              <w:t>оформлены</w:t>
            </w:r>
            <w:r w:rsidRPr="00A672D5">
              <w:t xml:space="preserve"> </w:t>
            </w:r>
            <w:r>
              <w:t>и</w:t>
            </w:r>
            <w:r w:rsidRPr="00A672D5">
              <w:t xml:space="preserve"> </w:t>
            </w:r>
            <w:r>
              <w:t>задокументированы</w:t>
            </w:r>
            <w:r w:rsidRPr="00A672D5">
              <w:t>.</w:t>
            </w:r>
          </w:p>
        </w:tc>
      </w:tr>
      <w:bookmarkEnd w:id="24"/>
      <w:bookmarkEnd w:id="25"/>
      <w:bookmarkEnd w:id="26"/>
      <w:bookmarkEnd w:id="27"/>
    </w:tbl>
    <w:p w:rsidR="00697E00" w:rsidRDefault="00697E00" w:rsidP="00697E00">
      <w:pPr>
        <w:rPr>
          <w:rFonts w:ascii="Arial" w:hAnsi="Arial"/>
          <w:sz w:val="24"/>
          <w:szCs w:val="24"/>
          <w:lang w:val="ru-RU"/>
        </w:rPr>
      </w:pPr>
      <w:r w:rsidRPr="009E0F29">
        <w:rPr>
          <w:lang w:val="ru-RU"/>
        </w:rPr>
        <w:br w:type="page"/>
      </w:r>
    </w:p>
    <w:p w:rsidR="00786F9E" w:rsidRDefault="00F5377E" w:rsidP="00AF7B31">
      <w:pPr>
        <w:pStyle w:val="3"/>
      </w:pPr>
      <w:bookmarkStart w:id="28" w:name="_Toc352333432"/>
      <w:bookmarkStart w:id="29" w:name="_Toc358231211"/>
      <w:r>
        <w:lastRenderedPageBreak/>
        <w:t>Тестирование логики и удобства использования (юзабилити)</w:t>
      </w:r>
      <w:bookmarkEnd w:id="28"/>
      <w:bookmarkEnd w:id="29"/>
      <w:r w:rsidR="00697E00">
        <w:t> </w:t>
      </w:r>
    </w:p>
    <w:p w:rsidR="00AC4FBC" w:rsidRPr="00AC4FBC" w:rsidRDefault="00AC4FBC" w:rsidP="00AC4FBC">
      <w:pPr>
        <w:ind w:left="709"/>
        <w:rPr>
          <w:lang w:val="ru-RU"/>
        </w:rPr>
      </w:pPr>
      <w:r w:rsidRPr="00AC4FBC">
        <w:rPr>
          <w:sz w:val="24"/>
          <w:szCs w:val="24"/>
          <w:lang w:val="ru-RU"/>
        </w:rPr>
        <w:t xml:space="preserve">Юзабилити тестирование выполняется с целью определения, удобен ли сайт для его </w:t>
      </w:r>
      <w:r>
        <w:rPr>
          <w:sz w:val="24"/>
          <w:szCs w:val="24"/>
          <w:lang w:val="ru-RU"/>
        </w:rPr>
        <w:t>пользователей.</w:t>
      </w:r>
    </w:p>
    <w:p w:rsidR="00786F9E" w:rsidRPr="00AC4FBC" w:rsidRDefault="00786F9E" w:rsidP="00D2552A">
      <w:pPr>
        <w:pStyle w:val="bodytext"/>
        <w:ind w:left="720"/>
        <w:rPr>
          <w:sz w:val="24"/>
          <w:szCs w:val="24"/>
          <w:lang w:val="ru-RU"/>
        </w:rPr>
      </w:pPr>
      <w:bookmarkStart w:id="30" w:name="_Toc327254066"/>
      <w:bookmarkStart w:id="31" w:name="_Toc327255031"/>
      <w:bookmarkStart w:id="32" w:name="_Toc327255100"/>
      <w:bookmarkStart w:id="33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786F9E" w:rsidRPr="00A34C67">
        <w:trPr>
          <w:cantSplit/>
        </w:trPr>
        <w:tc>
          <w:tcPr>
            <w:tcW w:w="2211" w:type="dxa"/>
          </w:tcPr>
          <w:p w:rsidR="00786F9E" w:rsidRPr="00A71521" w:rsidRDefault="00D53239" w:rsidP="00D2552A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Цель тестирования:</w:t>
            </w:r>
          </w:p>
        </w:tc>
        <w:tc>
          <w:tcPr>
            <w:tcW w:w="6627" w:type="dxa"/>
          </w:tcPr>
          <w:p w:rsidR="00786F9E" w:rsidRPr="00D53239" w:rsidRDefault="00D53239" w:rsidP="00441602">
            <w:pPr>
              <w:pStyle w:val="InfoBlue"/>
            </w:pPr>
            <w:r w:rsidRPr="00D53239">
              <w:t>Проверить степень удобства и логичности использования проекта для пользователя на основании общих критериев и субъективного восприятия.</w:t>
            </w:r>
          </w:p>
        </w:tc>
      </w:tr>
      <w:tr w:rsidR="00786F9E" w:rsidRPr="00A34C67">
        <w:trPr>
          <w:cantSplit/>
        </w:trPr>
        <w:tc>
          <w:tcPr>
            <w:tcW w:w="2211" w:type="dxa"/>
          </w:tcPr>
          <w:p w:rsidR="00786F9E" w:rsidRPr="00A71521" w:rsidRDefault="00D53239" w:rsidP="00D2552A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Технические приемы:</w:t>
            </w:r>
          </w:p>
        </w:tc>
        <w:tc>
          <w:tcPr>
            <w:tcW w:w="6627" w:type="dxa"/>
          </w:tcPr>
          <w:p w:rsidR="00786F9E" w:rsidRPr="00D53239" w:rsidRDefault="003C6413" w:rsidP="00441602">
            <w:pPr>
              <w:pStyle w:val="InfoBlue"/>
            </w:pPr>
            <w:r>
              <w:t>Проанализировать удобство</w:t>
            </w:r>
            <w:r w:rsidR="00D53239" w:rsidRPr="00D53239">
              <w:t xml:space="preserve"> работы пользователя с проектом на основе возникающих </w:t>
            </w:r>
            <w:r w:rsidR="003B0FDE">
              <w:t>ощущений</w:t>
            </w:r>
            <w:r w:rsidR="00D53239" w:rsidRPr="00D53239">
              <w:t>, а также на основе сравнения с существующими популярными сервисами.</w:t>
            </w:r>
          </w:p>
        </w:tc>
      </w:tr>
      <w:tr w:rsidR="00786F9E" w:rsidRPr="00A34C67">
        <w:trPr>
          <w:cantSplit/>
        </w:trPr>
        <w:tc>
          <w:tcPr>
            <w:tcW w:w="2211" w:type="dxa"/>
          </w:tcPr>
          <w:p w:rsidR="00786F9E" w:rsidRPr="00A71521" w:rsidRDefault="00D53239" w:rsidP="00D2552A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Критерии завершенности:</w:t>
            </w:r>
          </w:p>
        </w:tc>
        <w:tc>
          <w:tcPr>
            <w:tcW w:w="6627" w:type="dxa"/>
          </w:tcPr>
          <w:p w:rsidR="00786F9E" w:rsidRPr="003C6413" w:rsidRDefault="003C6413" w:rsidP="00441602">
            <w:pPr>
              <w:pStyle w:val="InfoBlue"/>
            </w:pPr>
            <w:r w:rsidRPr="003C6413">
              <w:t>Все найденные дефекты и предложения по улучшению оформлены</w:t>
            </w:r>
            <w:r w:rsidR="00310B88">
              <w:t xml:space="preserve"> и задокументированы.</w:t>
            </w:r>
          </w:p>
        </w:tc>
      </w:tr>
    </w:tbl>
    <w:p w:rsidR="00786F9E" w:rsidRPr="003C6413" w:rsidRDefault="00786F9E" w:rsidP="00D2552A">
      <w:pPr>
        <w:pStyle w:val="bodytext"/>
        <w:rPr>
          <w:rFonts w:ascii="Arial" w:hAnsi="Arial"/>
          <w:sz w:val="24"/>
          <w:szCs w:val="24"/>
          <w:lang w:val="ru-RU"/>
        </w:rPr>
      </w:pPr>
      <w:bookmarkStart w:id="34" w:name="_Toc433104448"/>
    </w:p>
    <w:p w:rsidR="00786F9E" w:rsidRDefault="00A667DC" w:rsidP="00AF7B31">
      <w:pPr>
        <w:pStyle w:val="3"/>
      </w:pPr>
      <w:bookmarkStart w:id="35" w:name="_Toc352333433"/>
      <w:bookmarkStart w:id="36" w:name="_Toc358231212"/>
      <w:bookmarkEnd w:id="30"/>
      <w:bookmarkEnd w:id="31"/>
      <w:bookmarkEnd w:id="32"/>
      <w:bookmarkEnd w:id="33"/>
      <w:bookmarkEnd w:id="34"/>
      <w:r>
        <w:t>Тестирование совместимости</w:t>
      </w:r>
      <w:bookmarkEnd w:id="35"/>
      <w:bookmarkEnd w:id="36"/>
    </w:p>
    <w:p w:rsidR="00AC4FBC" w:rsidRPr="00AC4FBC" w:rsidRDefault="00A667DC" w:rsidP="00AC4FBC">
      <w:pPr>
        <w:ind w:left="709"/>
        <w:rPr>
          <w:lang w:val="ru-RU"/>
        </w:rPr>
      </w:pPr>
      <w:r>
        <w:rPr>
          <w:sz w:val="24"/>
          <w:szCs w:val="24"/>
          <w:lang w:val="ru-RU"/>
        </w:rPr>
        <w:t>Тестирование совместимости</w:t>
      </w:r>
      <w:r w:rsidR="00310B88">
        <w:rPr>
          <w:sz w:val="24"/>
          <w:szCs w:val="24"/>
          <w:lang w:val="ru-RU"/>
        </w:rPr>
        <w:t xml:space="preserve"> будет выполнено </w:t>
      </w:r>
      <w:r w:rsidR="00AA295B">
        <w:rPr>
          <w:sz w:val="24"/>
          <w:szCs w:val="24"/>
          <w:lang w:val="ru-RU"/>
        </w:rPr>
        <w:t xml:space="preserve">для </w:t>
      </w:r>
      <w:r w:rsidR="00310B88">
        <w:rPr>
          <w:sz w:val="24"/>
          <w:szCs w:val="24"/>
          <w:lang w:val="ru-RU"/>
        </w:rPr>
        <w:t>определения корректности отображения сайта для пользователей, использующих разные браузеры (</w:t>
      </w:r>
      <w:r w:rsidR="00AC4FBC" w:rsidRPr="008705CD">
        <w:rPr>
          <w:sz w:val="24"/>
          <w:szCs w:val="24"/>
          <w:lang w:val="ru-RU"/>
        </w:rPr>
        <w:t>кросс-браузерное</w:t>
      </w:r>
      <w:r w:rsidR="00310B88">
        <w:rPr>
          <w:sz w:val="24"/>
          <w:szCs w:val="24"/>
          <w:lang w:val="ru-RU"/>
        </w:rPr>
        <w:t xml:space="preserve"> тестирование) </w:t>
      </w:r>
      <w:r w:rsidR="00AC4FBC" w:rsidRPr="008705CD">
        <w:rPr>
          <w:sz w:val="24"/>
          <w:szCs w:val="24"/>
          <w:lang w:val="ru-RU"/>
        </w:rPr>
        <w:t xml:space="preserve">и </w:t>
      </w:r>
      <w:r w:rsidR="00310B88">
        <w:rPr>
          <w:sz w:val="24"/>
          <w:szCs w:val="24"/>
          <w:lang w:val="ru-RU"/>
        </w:rPr>
        <w:t>разные разрешения экранов.</w:t>
      </w:r>
      <w:r w:rsidR="00AA295B">
        <w:rPr>
          <w:sz w:val="24"/>
          <w:szCs w:val="24"/>
          <w:lang w:val="ru-RU"/>
        </w:rPr>
        <w:t xml:space="preserve"> Также будет проверена корректность работы в разных браузерах основных функциональностей сайта.</w:t>
      </w:r>
    </w:p>
    <w:p w:rsidR="00786F9E" w:rsidRPr="00310B88" w:rsidRDefault="00786F9E" w:rsidP="00D2552A">
      <w:pPr>
        <w:pStyle w:val="bodytext"/>
        <w:rPr>
          <w:sz w:val="24"/>
          <w:szCs w:val="24"/>
          <w:lang w:val="ru-RU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786F9E" w:rsidRPr="00A34C67">
        <w:trPr>
          <w:cantSplit/>
        </w:trPr>
        <w:tc>
          <w:tcPr>
            <w:tcW w:w="2211" w:type="dxa"/>
          </w:tcPr>
          <w:p w:rsidR="00786F9E" w:rsidRPr="00A71521" w:rsidRDefault="00AC4FBC" w:rsidP="00D2552A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Цель тестирования:</w:t>
            </w:r>
          </w:p>
        </w:tc>
        <w:tc>
          <w:tcPr>
            <w:tcW w:w="6627" w:type="dxa"/>
          </w:tcPr>
          <w:p w:rsidR="00786F9E" w:rsidRPr="00AC4FBC" w:rsidRDefault="00AC4FBC" w:rsidP="00441602">
            <w:pPr>
              <w:pStyle w:val="InfoBlue"/>
            </w:pPr>
            <w:r w:rsidRPr="00AC4FBC">
              <w:t>Убедиться в том, что сайт корректно отображается для большинства пользователей</w:t>
            </w:r>
            <w:r w:rsidR="00AA295B">
              <w:t xml:space="preserve"> и что основные функции сайта корректно работают.</w:t>
            </w:r>
          </w:p>
        </w:tc>
      </w:tr>
      <w:tr w:rsidR="00786F9E" w:rsidRPr="00A34C67">
        <w:trPr>
          <w:cantSplit/>
        </w:trPr>
        <w:tc>
          <w:tcPr>
            <w:tcW w:w="2211" w:type="dxa"/>
          </w:tcPr>
          <w:p w:rsidR="00786F9E" w:rsidRPr="00A71521" w:rsidRDefault="00AC4FBC" w:rsidP="00D2552A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Технические приемы:</w:t>
            </w:r>
          </w:p>
        </w:tc>
        <w:tc>
          <w:tcPr>
            <w:tcW w:w="6627" w:type="dxa"/>
          </w:tcPr>
          <w:p w:rsidR="00AC4FBC" w:rsidRPr="00AC4FBC" w:rsidRDefault="00AC4FBC" w:rsidP="00441602">
            <w:pPr>
              <w:pStyle w:val="InfoBlue"/>
            </w:pPr>
            <w:r w:rsidRPr="00AC4FBC">
              <w:t>Проверить функциональность сайта в разных браузерах, а именно в Firefox (последняя версия), Google Chrome (последняя версия), IE9, IE8, Opera (последняя версия)</w:t>
            </w:r>
            <w:r w:rsidR="0099474F">
              <w:t>, Safari (последняя версия)</w:t>
            </w:r>
            <w:r w:rsidRPr="00AC4FBC">
              <w:t>.</w:t>
            </w:r>
          </w:p>
          <w:p w:rsidR="00786F9E" w:rsidRPr="00A672D5" w:rsidRDefault="00AC4FBC" w:rsidP="00441602">
            <w:pPr>
              <w:pStyle w:val="InfoBlue"/>
            </w:pPr>
            <w:r w:rsidRPr="00AC4FBC">
              <w:t xml:space="preserve">Проверить, что </w:t>
            </w:r>
            <w:r w:rsidR="00AA295B">
              <w:t>сайт корректно отображается во всех заявленных браузерах</w:t>
            </w:r>
            <w:r w:rsidR="003B0FDE">
              <w:t xml:space="preserve"> и при заявленных разрешениях экрана.</w:t>
            </w:r>
          </w:p>
        </w:tc>
      </w:tr>
      <w:tr w:rsidR="00786F9E" w:rsidRPr="00A34C67">
        <w:trPr>
          <w:cantSplit/>
        </w:trPr>
        <w:tc>
          <w:tcPr>
            <w:tcW w:w="2211" w:type="dxa"/>
          </w:tcPr>
          <w:p w:rsidR="00786F9E" w:rsidRPr="00A71521" w:rsidRDefault="00AC4FBC" w:rsidP="00D2552A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Критерии завершенности:</w:t>
            </w:r>
          </w:p>
        </w:tc>
        <w:tc>
          <w:tcPr>
            <w:tcW w:w="6627" w:type="dxa"/>
          </w:tcPr>
          <w:p w:rsidR="003B0FDE" w:rsidRPr="00A71521" w:rsidRDefault="003B0FDE" w:rsidP="00441602">
            <w:pPr>
              <w:pStyle w:val="InfoBlue"/>
            </w:pPr>
            <w:r>
              <w:t>Все запланированные тестовые сценарии выполнены</w:t>
            </w:r>
          </w:p>
          <w:p w:rsidR="00786F9E" w:rsidRPr="00A672D5" w:rsidRDefault="003B0FDE" w:rsidP="00441602">
            <w:pPr>
              <w:pStyle w:val="InfoBlue"/>
            </w:pPr>
            <w:r>
              <w:t>Все</w:t>
            </w:r>
            <w:r w:rsidRPr="00A672D5">
              <w:t xml:space="preserve"> </w:t>
            </w:r>
            <w:r>
              <w:t>обнаруженные</w:t>
            </w:r>
            <w:r w:rsidRPr="00A672D5">
              <w:t xml:space="preserve"> </w:t>
            </w:r>
            <w:r>
              <w:t>дефекты</w:t>
            </w:r>
            <w:r w:rsidRPr="00A672D5">
              <w:t xml:space="preserve"> </w:t>
            </w:r>
            <w:r>
              <w:t>оформлены</w:t>
            </w:r>
            <w:r w:rsidRPr="00A672D5">
              <w:t xml:space="preserve"> </w:t>
            </w:r>
            <w:r>
              <w:t>и</w:t>
            </w:r>
            <w:r w:rsidRPr="00A672D5">
              <w:t xml:space="preserve"> </w:t>
            </w:r>
            <w:r>
              <w:t>задокументированы</w:t>
            </w:r>
            <w:r w:rsidRPr="00A672D5">
              <w:t>.</w:t>
            </w:r>
          </w:p>
        </w:tc>
      </w:tr>
    </w:tbl>
    <w:p w:rsidR="00697E00" w:rsidRDefault="00697E00" w:rsidP="00697E00">
      <w:pPr>
        <w:rPr>
          <w:rFonts w:ascii="Arial" w:hAnsi="Arial"/>
          <w:sz w:val="24"/>
          <w:szCs w:val="24"/>
          <w:lang w:val="ru-RU"/>
        </w:rPr>
      </w:pPr>
      <w:r w:rsidRPr="009E0F29">
        <w:rPr>
          <w:lang w:val="ru-RU"/>
        </w:rPr>
        <w:br w:type="page"/>
      </w:r>
    </w:p>
    <w:p w:rsidR="00786F9E" w:rsidRPr="003C36B2" w:rsidRDefault="00253490" w:rsidP="00697E00">
      <w:pPr>
        <w:pStyle w:val="2"/>
      </w:pPr>
      <w:bookmarkStart w:id="37" w:name="_Toc352333436"/>
      <w:bookmarkStart w:id="38" w:name="_Toc358231213"/>
      <w:r w:rsidRPr="00253490">
        <w:lastRenderedPageBreak/>
        <w:t>Инструменты</w:t>
      </w:r>
      <w:bookmarkEnd w:id="37"/>
      <w:bookmarkEnd w:id="38"/>
    </w:p>
    <w:p w:rsidR="00786F9E" w:rsidRDefault="00410610" w:rsidP="00441602">
      <w:pPr>
        <w:pStyle w:val="InfoBlue"/>
      </w:pPr>
      <w:bookmarkStart w:id="39" w:name="_Toc314978543"/>
      <w:bookmarkStart w:id="40" w:name="_Toc324843646"/>
      <w:bookmarkStart w:id="41" w:name="_Toc324851953"/>
      <w:bookmarkStart w:id="42" w:name="_Toc324915536"/>
      <w:r>
        <w:t>Для тестирования проекта будут использованы следующие средства:</w:t>
      </w:r>
    </w:p>
    <w:p w:rsidR="00697E00" w:rsidRPr="00697E00" w:rsidRDefault="00697E00" w:rsidP="00697E00">
      <w:pPr>
        <w:pStyle w:val="aa"/>
        <w:rPr>
          <w:lang w:val="ru-RU"/>
        </w:rPr>
      </w:pPr>
    </w:p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060"/>
        <w:gridCol w:w="2358"/>
        <w:gridCol w:w="3150"/>
        <w:gridCol w:w="1038"/>
      </w:tblGrid>
      <w:tr w:rsidR="00786F9E" w:rsidRPr="00A71521" w:rsidTr="00410610">
        <w:tc>
          <w:tcPr>
            <w:tcW w:w="3060" w:type="dxa"/>
            <w:tcBorders>
              <w:bottom w:val="single" w:sz="12" w:space="0" w:color="000000"/>
            </w:tcBorders>
          </w:tcPr>
          <w:p w:rsidR="00786F9E" w:rsidRPr="00410610" w:rsidRDefault="00786F9E" w:rsidP="00D2552A">
            <w:pPr>
              <w:pStyle w:val="bodytext"/>
              <w:rPr>
                <w:sz w:val="24"/>
                <w:szCs w:val="24"/>
                <w:lang w:val="ru-RU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786F9E" w:rsidRPr="00410610" w:rsidRDefault="00410610" w:rsidP="00D2552A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Инструменты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786F9E" w:rsidRPr="00410610" w:rsidRDefault="00410610" w:rsidP="00D2552A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Источник</w:t>
            </w:r>
          </w:p>
        </w:tc>
        <w:tc>
          <w:tcPr>
            <w:tcW w:w="1038" w:type="dxa"/>
            <w:tcBorders>
              <w:bottom w:val="single" w:sz="12" w:space="0" w:color="000000"/>
            </w:tcBorders>
          </w:tcPr>
          <w:p w:rsidR="00786F9E" w:rsidRPr="00A71521" w:rsidRDefault="00410610" w:rsidP="00D2552A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Версия</w:t>
            </w:r>
          </w:p>
        </w:tc>
      </w:tr>
      <w:tr w:rsidR="005713B1" w:rsidRPr="00A71521" w:rsidTr="003D40D7">
        <w:trPr>
          <w:trHeight w:val="567"/>
        </w:trPr>
        <w:tc>
          <w:tcPr>
            <w:tcW w:w="3060" w:type="dxa"/>
            <w:vAlign w:val="center"/>
          </w:tcPr>
          <w:p w:rsidR="005713B1" w:rsidRDefault="00096B16" w:rsidP="003D40D7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Тест-менеджмент</w:t>
            </w:r>
          </w:p>
        </w:tc>
        <w:tc>
          <w:tcPr>
            <w:tcW w:w="2358" w:type="dxa"/>
            <w:tcBorders>
              <w:top w:val="nil"/>
            </w:tcBorders>
            <w:vAlign w:val="center"/>
          </w:tcPr>
          <w:p w:rsidR="005713B1" w:rsidRPr="005B4ED5" w:rsidRDefault="005713B1" w:rsidP="003D40D7">
            <w:pPr>
              <w:pStyle w:val="bodytext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Exel</w:t>
            </w: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5713B1" w:rsidRDefault="003D40D7" w:rsidP="003D40D7">
            <w:pPr>
              <w:pStyle w:val="11"/>
              <w:jc w:val="center"/>
            </w:pPr>
            <w:r>
              <w:t>-</w:t>
            </w:r>
          </w:p>
        </w:tc>
        <w:tc>
          <w:tcPr>
            <w:tcW w:w="1038" w:type="dxa"/>
            <w:tcBorders>
              <w:top w:val="nil"/>
            </w:tcBorders>
            <w:vAlign w:val="center"/>
          </w:tcPr>
          <w:p w:rsidR="005713B1" w:rsidRPr="003D40D7" w:rsidRDefault="003D40D7" w:rsidP="003D40D7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2007</w:t>
            </w:r>
          </w:p>
        </w:tc>
      </w:tr>
      <w:tr w:rsidR="00786F9E" w:rsidRPr="00E11244" w:rsidTr="003D40D7">
        <w:trPr>
          <w:trHeight w:val="567"/>
        </w:trPr>
        <w:tc>
          <w:tcPr>
            <w:tcW w:w="3060" w:type="dxa"/>
            <w:vAlign w:val="center"/>
          </w:tcPr>
          <w:p w:rsidR="00786F9E" w:rsidRPr="00A71521" w:rsidRDefault="00410610" w:rsidP="003D40D7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Документирование дефектов</w:t>
            </w:r>
          </w:p>
        </w:tc>
        <w:tc>
          <w:tcPr>
            <w:tcW w:w="2358" w:type="dxa"/>
            <w:vAlign w:val="center"/>
          </w:tcPr>
          <w:p w:rsidR="00786F9E" w:rsidRPr="00E11244" w:rsidRDefault="003D40D7" w:rsidP="003D40D7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Verdana" w:hAnsi="Verdana"/>
                <w:lang w:val="en-US"/>
              </w:rPr>
              <w:t>Exel</w:t>
            </w:r>
          </w:p>
        </w:tc>
        <w:tc>
          <w:tcPr>
            <w:tcW w:w="3150" w:type="dxa"/>
            <w:vAlign w:val="center"/>
          </w:tcPr>
          <w:p w:rsidR="00786F9E" w:rsidRPr="003D40D7" w:rsidRDefault="003D40D7" w:rsidP="003D40D7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38" w:type="dxa"/>
            <w:vAlign w:val="center"/>
          </w:tcPr>
          <w:p w:rsidR="00786F9E" w:rsidRPr="003D40D7" w:rsidRDefault="003D40D7" w:rsidP="003D40D7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2007</w:t>
            </w:r>
          </w:p>
        </w:tc>
      </w:tr>
    </w:tbl>
    <w:p w:rsidR="00786F9E" w:rsidRPr="00441602" w:rsidRDefault="00786F9E" w:rsidP="00697E00">
      <w:pPr>
        <w:pStyle w:val="1"/>
      </w:pPr>
      <w:r w:rsidRPr="00A71521">
        <w:rPr>
          <w:szCs w:val="24"/>
        </w:rPr>
        <w:br w:type="page"/>
      </w:r>
      <w:bookmarkStart w:id="43" w:name="_Toc352333437"/>
      <w:bookmarkStart w:id="44" w:name="_Toc358231214"/>
      <w:bookmarkEnd w:id="39"/>
      <w:bookmarkEnd w:id="40"/>
      <w:bookmarkEnd w:id="41"/>
      <w:bookmarkEnd w:id="42"/>
      <w:r w:rsidR="00E042D9">
        <w:lastRenderedPageBreak/>
        <w:t>Тестовые окружения</w:t>
      </w:r>
      <w:bookmarkEnd w:id="43"/>
      <w:bookmarkEnd w:id="44"/>
    </w:p>
    <w:p w:rsidR="00786F9E" w:rsidRPr="00E042D9" w:rsidRDefault="00E042D9" w:rsidP="00697E00">
      <w:pPr>
        <w:pStyle w:val="2"/>
      </w:pPr>
      <w:bookmarkStart w:id="45" w:name="_Toc352333438"/>
      <w:bookmarkStart w:id="46" w:name="_Toc358231215"/>
      <w:r w:rsidRPr="00E042D9">
        <w:t>Операционные системы</w:t>
      </w:r>
      <w:bookmarkEnd w:id="45"/>
      <w:bookmarkEnd w:id="46"/>
    </w:p>
    <w:p w:rsidR="00AF0B7E" w:rsidRPr="00697E00" w:rsidRDefault="00AF0B7E" w:rsidP="00697E00">
      <w:pPr>
        <w:ind w:left="567"/>
        <w:rPr>
          <w:rStyle w:val="af7"/>
          <w:i w:val="0"/>
          <w:sz w:val="24"/>
          <w:szCs w:val="24"/>
          <w:lang w:val="ru-RU"/>
        </w:rPr>
      </w:pPr>
      <w:bookmarkStart w:id="47" w:name="_Toc352331790"/>
      <w:bookmarkStart w:id="48" w:name="_Toc314978546"/>
      <w:r w:rsidRPr="00697E00">
        <w:rPr>
          <w:rStyle w:val="af7"/>
          <w:i w:val="0"/>
          <w:sz w:val="24"/>
          <w:szCs w:val="24"/>
          <w:lang w:val="ru-RU"/>
        </w:rPr>
        <w:t>Тестирование предполагается проводить в следующих операционных системах:</w:t>
      </w:r>
      <w:bookmarkEnd w:id="47"/>
    </w:p>
    <w:p w:rsidR="00AF0B7E" w:rsidRPr="00AF0B7E" w:rsidRDefault="00AF0B7E" w:rsidP="00AF0B7E">
      <w:pPr>
        <w:pStyle w:val="aa"/>
        <w:keepLines w:val="0"/>
        <w:widowControl/>
        <w:numPr>
          <w:ilvl w:val="0"/>
          <w:numId w:val="31"/>
        </w:numPr>
        <w:spacing w:after="135" w:line="240" w:lineRule="auto"/>
        <w:rPr>
          <w:sz w:val="24"/>
          <w:szCs w:val="24"/>
        </w:rPr>
      </w:pPr>
      <w:r w:rsidRPr="00AF0B7E">
        <w:rPr>
          <w:sz w:val="24"/>
          <w:szCs w:val="24"/>
        </w:rPr>
        <w:t xml:space="preserve">Windows </w:t>
      </w:r>
      <w:r w:rsidR="00096B16">
        <w:rPr>
          <w:sz w:val="24"/>
          <w:szCs w:val="24"/>
        </w:rPr>
        <w:t>7</w:t>
      </w:r>
      <w:r w:rsidRPr="00AF0B7E">
        <w:rPr>
          <w:sz w:val="24"/>
          <w:szCs w:val="24"/>
        </w:rPr>
        <w:t xml:space="preserve"> (x64)</w:t>
      </w:r>
    </w:p>
    <w:p w:rsidR="00AF0B7E" w:rsidRPr="00104EEB" w:rsidRDefault="00AF0B7E" w:rsidP="00697E00">
      <w:pPr>
        <w:pStyle w:val="2"/>
        <w:rPr>
          <w:lang w:val="en-US"/>
        </w:rPr>
      </w:pPr>
      <w:bookmarkStart w:id="49" w:name="_Toc352333439"/>
      <w:bookmarkStart w:id="50" w:name="_Toc358231216"/>
      <w:r w:rsidRPr="00104EEB">
        <w:t>Браузеры</w:t>
      </w:r>
      <w:bookmarkEnd w:id="49"/>
      <w:bookmarkEnd w:id="50"/>
    </w:p>
    <w:p w:rsidR="00AF0B7E" w:rsidRPr="009E0F29" w:rsidRDefault="00AF0B7E" w:rsidP="00AF0B7E">
      <w:pPr>
        <w:pStyle w:val="aa"/>
        <w:keepLines w:val="0"/>
        <w:widowControl/>
        <w:spacing w:after="135" w:line="240" w:lineRule="auto"/>
        <w:ind w:left="567"/>
        <w:rPr>
          <w:sz w:val="24"/>
          <w:szCs w:val="24"/>
          <w:lang w:val="ru-RU"/>
        </w:rPr>
      </w:pPr>
      <w:r w:rsidRPr="00AF0B7E">
        <w:rPr>
          <w:sz w:val="24"/>
          <w:szCs w:val="24"/>
          <w:lang w:val="ru-RU"/>
        </w:rPr>
        <w:t>Тестирование</w:t>
      </w:r>
      <w:r w:rsidRPr="009E0F29">
        <w:rPr>
          <w:sz w:val="24"/>
          <w:szCs w:val="24"/>
          <w:lang w:val="ru-RU"/>
        </w:rPr>
        <w:t xml:space="preserve"> </w:t>
      </w:r>
      <w:r w:rsidRPr="00AF0B7E">
        <w:rPr>
          <w:sz w:val="24"/>
          <w:szCs w:val="24"/>
          <w:lang w:val="ru-RU"/>
        </w:rPr>
        <w:t>предполагается</w:t>
      </w:r>
      <w:r w:rsidRPr="009E0F29">
        <w:rPr>
          <w:sz w:val="24"/>
          <w:szCs w:val="24"/>
          <w:lang w:val="ru-RU"/>
        </w:rPr>
        <w:t xml:space="preserve"> </w:t>
      </w:r>
      <w:r w:rsidRPr="00AF0B7E">
        <w:rPr>
          <w:sz w:val="24"/>
          <w:szCs w:val="24"/>
          <w:lang w:val="ru-RU"/>
        </w:rPr>
        <w:t>проводить</w:t>
      </w:r>
      <w:r w:rsidRPr="009E0F29">
        <w:rPr>
          <w:sz w:val="24"/>
          <w:szCs w:val="24"/>
          <w:lang w:val="ru-RU"/>
        </w:rPr>
        <w:t xml:space="preserve"> </w:t>
      </w:r>
      <w:r w:rsidRPr="00AF0B7E">
        <w:rPr>
          <w:sz w:val="24"/>
          <w:szCs w:val="24"/>
          <w:lang w:val="ru-RU"/>
        </w:rPr>
        <w:t>в</w:t>
      </w:r>
      <w:r w:rsidRPr="009E0F29">
        <w:rPr>
          <w:sz w:val="24"/>
          <w:szCs w:val="24"/>
          <w:lang w:val="ru-RU"/>
        </w:rPr>
        <w:t xml:space="preserve"> </w:t>
      </w:r>
      <w:r w:rsidRPr="00AF0B7E">
        <w:rPr>
          <w:sz w:val="24"/>
          <w:szCs w:val="24"/>
          <w:lang w:val="ru-RU"/>
        </w:rPr>
        <w:t>следующих</w:t>
      </w:r>
      <w:r w:rsidRPr="009E0F29">
        <w:rPr>
          <w:sz w:val="24"/>
          <w:szCs w:val="24"/>
          <w:lang w:val="ru-RU"/>
        </w:rPr>
        <w:t xml:space="preserve"> </w:t>
      </w:r>
      <w:r w:rsidRPr="00AF0B7E">
        <w:rPr>
          <w:sz w:val="24"/>
          <w:szCs w:val="24"/>
          <w:lang w:val="ru-RU"/>
        </w:rPr>
        <w:t>браузерах</w:t>
      </w:r>
      <w:r w:rsidRPr="009E0F29">
        <w:rPr>
          <w:sz w:val="24"/>
          <w:szCs w:val="24"/>
          <w:lang w:val="ru-RU"/>
        </w:rPr>
        <w:t>:</w:t>
      </w:r>
    </w:p>
    <w:p w:rsidR="00AF0B7E" w:rsidRPr="00104EEB" w:rsidRDefault="00AF0B7E" w:rsidP="00AF0B7E">
      <w:pPr>
        <w:pStyle w:val="aa"/>
        <w:keepLines w:val="0"/>
        <w:widowControl/>
        <w:numPr>
          <w:ilvl w:val="0"/>
          <w:numId w:val="31"/>
        </w:numPr>
        <w:spacing w:after="135" w:line="240" w:lineRule="auto"/>
        <w:rPr>
          <w:sz w:val="24"/>
          <w:szCs w:val="24"/>
        </w:rPr>
      </w:pPr>
      <w:r w:rsidRPr="00104EEB">
        <w:rPr>
          <w:sz w:val="24"/>
          <w:szCs w:val="24"/>
        </w:rPr>
        <w:t>Internet E</w:t>
      </w:r>
      <w:r w:rsidR="00413C09">
        <w:rPr>
          <w:sz w:val="24"/>
          <w:szCs w:val="24"/>
        </w:rPr>
        <w:t>xplorer 8</w:t>
      </w:r>
      <w:r>
        <w:rPr>
          <w:sz w:val="24"/>
          <w:szCs w:val="24"/>
        </w:rPr>
        <w:t>.0;</w:t>
      </w:r>
    </w:p>
    <w:p w:rsidR="00AF0B7E" w:rsidRPr="00104EEB" w:rsidRDefault="00AF0B7E" w:rsidP="00AF0B7E">
      <w:pPr>
        <w:pStyle w:val="aa"/>
        <w:keepLines w:val="0"/>
        <w:widowControl/>
        <w:numPr>
          <w:ilvl w:val="0"/>
          <w:numId w:val="31"/>
        </w:numPr>
        <w:spacing w:after="135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Internet Explorer </w:t>
      </w:r>
      <w:r w:rsidR="00413C09">
        <w:rPr>
          <w:sz w:val="24"/>
          <w:szCs w:val="24"/>
        </w:rPr>
        <w:t>9</w:t>
      </w:r>
      <w:r>
        <w:rPr>
          <w:sz w:val="24"/>
          <w:szCs w:val="24"/>
        </w:rPr>
        <w:t>.0;</w:t>
      </w:r>
    </w:p>
    <w:p w:rsidR="00AF0B7E" w:rsidRPr="00AF0B7E" w:rsidRDefault="00732A1D" w:rsidP="00AF0B7E">
      <w:pPr>
        <w:pStyle w:val="aa"/>
        <w:keepLines w:val="0"/>
        <w:widowControl/>
        <w:numPr>
          <w:ilvl w:val="0"/>
          <w:numId w:val="31"/>
        </w:numPr>
        <w:spacing w:after="135" w:line="24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>Google Chrome 25.0</w:t>
      </w:r>
      <w:r w:rsidR="00AF0B7E">
        <w:rPr>
          <w:sz w:val="24"/>
          <w:szCs w:val="24"/>
        </w:rPr>
        <w:t>;</w:t>
      </w:r>
    </w:p>
    <w:p w:rsidR="00AF0B7E" w:rsidRDefault="00AF0B7E" w:rsidP="00AF0B7E">
      <w:pPr>
        <w:pStyle w:val="aa"/>
        <w:keepLines w:val="0"/>
        <w:widowControl/>
        <w:numPr>
          <w:ilvl w:val="0"/>
          <w:numId w:val="31"/>
        </w:numPr>
        <w:spacing w:after="135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Safari </w:t>
      </w:r>
      <w:r w:rsidR="00732A1D">
        <w:rPr>
          <w:sz w:val="24"/>
          <w:szCs w:val="24"/>
        </w:rPr>
        <w:t>5.1</w:t>
      </w:r>
      <w:r>
        <w:rPr>
          <w:sz w:val="24"/>
          <w:szCs w:val="24"/>
          <w:lang w:val="ru-RU"/>
        </w:rPr>
        <w:t>;</w:t>
      </w:r>
    </w:p>
    <w:p w:rsidR="00AF0B7E" w:rsidRDefault="00AF0B7E" w:rsidP="00AF0B7E">
      <w:pPr>
        <w:pStyle w:val="aa"/>
        <w:keepLines w:val="0"/>
        <w:widowControl/>
        <w:numPr>
          <w:ilvl w:val="0"/>
          <w:numId w:val="31"/>
        </w:numPr>
        <w:spacing w:after="135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Firefox </w:t>
      </w:r>
      <w:r w:rsidR="00453C0B">
        <w:rPr>
          <w:sz w:val="24"/>
          <w:szCs w:val="24"/>
          <w:lang w:val="ru-RU"/>
        </w:rPr>
        <w:t>19.0</w:t>
      </w:r>
      <w:r>
        <w:rPr>
          <w:sz w:val="24"/>
          <w:szCs w:val="24"/>
          <w:lang w:val="ru-RU"/>
        </w:rPr>
        <w:t>;</w:t>
      </w:r>
    </w:p>
    <w:p w:rsidR="00AF0B7E" w:rsidRDefault="00453C0B" w:rsidP="00AF0B7E">
      <w:pPr>
        <w:pStyle w:val="aa"/>
        <w:keepLines w:val="0"/>
        <w:widowControl/>
        <w:numPr>
          <w:ilvl w:val="0"/>
          <w:numId w:val="31"/>
        </w:numPr>
        <w:spacing w:after="135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Opera 12.1</w:t>
      </w:r>
    </w:p>
    <w:p w:rsidR="00F2592F" w:rsidRDefault="00F2592F" w:rsidP="00F2592F">
      <w:pPr>
        <w:pStyle w:val="aa"/>
        <w:keepLines w:val="0"/>
        <w:widowControl/>
        <w:spacing w:after="135" w:line="240" w:lineRule="auto"/>
        <w:ind w:left="1287"/>
        <w:rPr>
          <w:sz w:val="24"/>
          <w:szCs w:val="24"/>
          <w:lang w:val="ru-RU"/>
        </w:rPr>
      </w:pPr>
    </w:p>
    <w:p w:rsidR="00F2592F" w:rsidRPr="00104EEB" w:rsidRDefault="00F2592F" w:rsidP="00697E00">
      <w:pPr>
        <w:pStyle w:val="2"/>
      </w:pPr>
      <w:bookmarkStart w:id="51" w:name="_Toc352333440"/>
      <w:bookmarkStart w:id="52" w:name="_Toc358231217"/>
      <w:r w:rsidRPr="00104EEB">
        <w:t>Разрешения экранов</w:t>
      </w:r>
      <w:bookmarkEnd w:id="51"/>
      <w:bookmarkEnd w:id="52"/>
    </w:p>
    <w:p w:rsidR="00F2592F" w:rsidRPr="00F2592F" w:rsidRDefault="00F2592F" w:rsidP="00F2592F">
      <w:pPr>
        <w:pStyle w:val="aa"/>
        <w:ind w:left="567"/>
        <w:rPr>
          <w:sz w:val="24"/>
          <w:szCs w:val="24"/>
          <w:lang w:val="ru-RU"/>
        </w:rPr>
      </w:pPr>
      <w:r w:rsidRPr="00F2592F">
        <w:rPr>
          <w:sz w:val="24"/>
          <w:szCs w:val="24"/>
          <w:lang w:val="ru-RU"/>
        </w:rPr>
        <w:t>Тестирование предполагается проводить на следующих разрешениях экранов монитора:</w:t>
      </w:r>
    </w:p>
    <w:p w:rsidR="00F2592F" w:rsidRDefault="00F2592F" w:rsidP="002328D5">
      <w:pPr>
        <w:pStyle w:val="aa"/>
        <w:keepLines w:val="0"/>
        <w:widowControl/>
        <w:numPr>
          <w:ilvl w:val="0"/>
          <w:numId w:val="35"/>
        </w:numPr>
        <w:spacing w:after="135" w:line="240" w:lineRule="auto"/>
        <w:rPr>
          <w:sz w:val="24"/>
          <w:szCs w:val="24"/>
          <w:lang w:val="ru-RU" w:eastAsia="ru-RU"/>
        </w:rPr>
      </w:pPr>
      <w:r w:rsidRPr="00F2592F">
        <w:rPr>
          <w:sz w:val="24"/>
          <w:szCs w:val="24"/>
          <w:lang w:val="ru-RU" w:eastAsia="ru-RU"/>
        </w:rPr>
        <w:t>1920х10</w:t>
      </w:r>
      <w:r>
        <w:rPr>
          <w:sz w:val="24"/>
          <w:szCs w:val="24"/>
          <w:lang w:val="ru-RU" w:eastAsia="ru-RU"/>
        </w:rPr>
        <w:t>8</w:t>
      </w:r>
      <w:r w:rsidRPr="00F2592F">
        <w:rPr>
          <w:sz w:val="24"/>
          <w:szCs w:val="24"/>
          <w:lang w:val="ru-RU" w:eastAsia="ru-RU"/>
        </w:rPr>
        <w:t xml:space="preserve">0, </w:t>
      </w:r>
    </w:p>
    <w:p w:rsidR="002328D5" w:rsidRDefault="002328D5" w:rsidP="002328D5">
      <w:pPr>
        <w:pStyle w:val="aa"/>
        <w:keepLines w:val="0"/>
        <w:widowControl/>
        <w:numPr>
          <w:ilvl w:val="0"/>
          <w:numId w:val="35"/>
        </w:numPr>
        <w:spacing w:after="135" w:line="240" w:lineRule="auto"/>
        <w:rPr>
          <w:sz w:val="24"/>
          <w:szCs w:val="24"/>
          <w:lang w:val="ru-RU"/>
        </w:rPr>
      </w:pPr>
      <w:r w:rsidRPr="002328D5">
        <w:rPr>
          <w:sz w:val="24"/>
          <w:szCs w:val="24"/>
          <w:lang w:val="ru-RU" w:eastAsia="ru-RU"/>
        </w:rPr>
        <w:t>1280х1024,</w:t>
      </w:r>
    </w:p>
    <w:p w:rsidR="00786F9E" w:rsidRPr="002328D5" w:rsidRDefault="00F2592F" w:rsidP="002328D5">
      <w:pPr>
        <w:pStyle w:val="aa"/>
        <w:keepLines w:val="0"/>
        <w:widowControl/>
        <w:numPr>
          <w:ilvl w:val="0"/>
          <w:numId w:val="35"/>
        </w:numPr>
        <w:spacing w:after="135" w:line="240" w:lineRule="auto"/>
        <w:rPr>
          <w:sz w:val="24"/>
          <w:szCs w:val="24"/>
          <w:lang w:val="ru-RU"/>
        </w:rPr>
      </w:pPr>
      <w:r w:rsidRPr="002328D5">
        <w:rPr>
          <w:sz w:val="24"/>
          <w:szCs w:val="24"/>
          <w:lang w:val="ru-RU" w:eastAsia="ru-RU"/>
        </w:rPr>
        <w:t>1024х768</w:t>
      </w:r>
      <w:r w:rsidR="00786F9E" w:rsidRPr="002328D5">
        <w:rPr>
          <w:szCs w:val="24"/>
          <w:lang w:val="ru-RU"/>
        </w:rPr>
        <w:br w:type="page"/>
      </w:r>
      <w:bookmarkStart w:id="53" w:name="_Toc314978547"/>
      <w:bookmarkStart w:id="54" w:name="_Toc324843650"/>
      <w:bookmarkStart w:id="55" w:name="_Toc324851957"/>
      <w:bookmarkStart w:id="56" w:name="_Toc324915540"/>
      <w:bookmarkEnd w:id="48"/>
      <w:r w:rsidR="00660A8E" w:rsidRPr="002328D5">
        <w:rPr>
          <w:sz w:val="24"/>
          <w:szCs w:val="24"/>
          <w:lang w:val="ru-RU"/>
        </w:rPr>
        <w:lastRenderedPageBreak/>
        <w:t xml:space="preserve"> </w:t>
      </w:r>
    </w:p>
    <w:p w:rsidR="00660A8E" w:rsidRDefault="00660A8E" w:rsidP="00697E00">
      <w:pPr>
        <w:pStyle w:val="1"/>
      </w:pPr>
      <w:bookmarkStart w:id="57" w:name="_Toc352333441"/>
      <w:bookmarkStart w:id="58" w:name="_Toc417790808"/>
      <w:bookmarkStart w:id="59" w:name="_Toc433104461"/>
      <w:bookmarkStart w:id="60" w:name="_Toc358231218"/>
      <w:bookmarkEnd w:id="53"/>
      <w:bookmarkEnd w:id="54"/>
      <w:bookmarkEnd w:id="55"/>
      <w:bookmarkEnd w:id="56"/>
      <w:r w:rsidRPr="00660A8E">
        <w:t>Этапы тестирования</w:t>
      </w:r>
      <w:bookmarkEnd w:id="57"/>
      <w:bookmarkEnd w:id="60"/>
    </w:p>
    <w:p w:rsidR="00AF7B31" w:rsidRPr="00AF7B31" w:rsidRDefault="00AF7B31" w:rsidP="00AF7B31">
      <w:pPr>
        <w:rPr>
          <w:lang w:val="ru-RU"/>
        </w:rPr>
      </w:pPr>
    </w:p>
    <w:tbl>
      <w:tblPr>
        <w:tblW w:w="95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615"/>
        <w:gridCol w:w="4297"/>
        <w:gridCol w:w="2627"/>
      </w:tblGrid>
      <w:tr w:rsidR="00660A8E" w:rsidRPr="005B4ED5" w:rsidTr="001F4BA1">
        <w:trPr>
          <w:trHeight w:val="357"/>
        </w:trPr>
        <w:tc>
          <w:tcPr>
            <w:tcW w:w="2615" w:type="dxa"/>
            <w:tcBorders>
              <w:bottom w:val="single" w:sz="12" w:space="0" w:color="000000"/>
            </w:tcBorders>
          </w:tcPr>
          <w:p w:rsidR="00660A8E" w:rsidRPr="005B4ED5" w:rsidRDefault="00660A8E" w:rsidP="001F4BA1">
            <w:pPr>
              <w:pStyle w:val="11"/>
              <w:jc w:val="center"/>
              <w:rPr>
                <w:rFonts w:ascii="Verdana" w:hAnsi="Verdana"/>
                <w:lang w:val="ru-RU"/>
              </w:rPr>
            </w:pPr>
            <w:r w:rsidRPr="005B4ED5">
              <w:rPr>
                <w:rFonts w:ascii="Verdana" w:hAnsi="Verdana"/>
                <w:lang w:val="ru-RU"/>
              </w:rPr>
              <w:t>Этап</w:t>
            </w:r>
          </w:p>
        </w:tc>
        <w:tc>
          <w:tcPr>
            <w:tcW w:w="4297" w:type="dxa"/>
            <w:tcBorders>
              <w:bottom w:val="single" w:sz="12" w:space="0" w:color="000000"/>
            </w:tcBorders>
          </w:tcPr>
          <w:p w:rsidR="00660A8E" w:rsidRPr="005B4ED5" w:rsidRDefault="00660A8E" w:rsidP="001F4BA1">
            <w:pPr>
              <w:pStyle w:val="11"/>
              <w:jc w:val="center"/>
              <w:rPr>
                <w:rFonts w:ascii="Verdana" w:hAnsi="Verdana"/>
                <w:lang w:val="ru-RU"/>
              </w:rPr>
            </w:pPr>
            <w:r w:rsidRPr="005B4ED5">
              <w:rPr>
                <w:rFonts w:ascii="Verdana" w:hAnsi="Verdana"/>
                <w:lang w:val="ru-RU"/>
              </w:rPr>
              <w:t>Задача</w:t>
            </w:r>
          </w:p>
        </w:tc>
        <w:tc>
          <w:tcPr>
            <w:tcW w:w="2627" w:type="dxa"/>
            <w:tcBorders>
              <w:bottom w:val="single" w:sz="12" w:space="0" w:color="000000"/>
            </w:tcBorders>
          </w:tcPr>
          <w:p w:rsidR="00660A8E" w:rsidRPr="005B4ED5" w:rsidRDefault="00FA0818" w:rsidP="001F4BA1">
            <w:pPr>
              <w:pStyle w:val="11"/>
              <w:jc w:val="center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Время выполнения</w:t>
            </w:r>
          </w:p>
        </w:tc>
      </w:tr>
      <w:tr w:rsidR="009302C0" w:rsidRPr="009302C0" w:rsidTr="001F4BA1">
        <w:trPr>
          <w:trHeight w:val="1317"/>
        </w:trPr>
        <w:tc>
          <w:tcPr>
            <w:tcW w:w="2615" w:type="dxa"/>
            <w:tcBorders>
              <w:top w:val="nil"/>
            </w:tcBorders>
          </w:tcPr>
          <w:p w:rsidR="009302C0" w:rsidRPr="005B4ED5" w:rsidRDefault="009302C0" w:rsidP="001F4BA1">
            <w:pPr>
              <w:pStyle w:val="11"/>
              <w:rPr>
                <w:rFonts w:ascii="Verdana" w:hAnsi="Verdana"/>
                <w:lang w:val="ru-RU"/>
              </w:rPr>
            </w:pPr>
            <w:r w:rsidRPr="005B4ED5">
              <w:rPr>
                <w:rFonts w:ascii="Verdana" w:hAnsi="Verdana"/>
                <w:lang w:val="ru-RU"/>
              </w:rPr>
              <w:t>Планирование процесса тестирования</w:t>
            </w:r>
          </w:p>
        </w:tc>
        <w:tc>
          <w:tcPr>
            <w:tcW w:w="4297" w:type="dxa"/>
            <w:tcBorders>
              <w:top w:val="nil"/>
            </w:tcBorders>
          </w:tcPr>
          <w:p w:rsidR="009302C0" w:rsidRPr="005B4ED5" w:rsidRDefault="009302C0" w:rsidP="001F4BA1">
            <w:pPr>
              <w:pStyle w:val="11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Анализ проекта</w:t>
            </w:r>
          </w:p>
          <w:p w:rsidR="009302C0" w:rsidRPr="005B4ED5" w:rsidRDefault="009302C0" w:rsidP="001F4BA1">
            <w:pPr>
              <w:pStyle w:val="11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Создание карты функциональностей сайта</w:t>
            </w:r>
          </w:p>
          <w:p w:rsidR="009302C0" w:rsidRPr="005B4ED5" w:rsidRDefault="009302C0" w:rsidP="001F4BA1">
            <w:pPr>
              <w:pStyle w:val="11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Написание тест-плана</w:t>
            </w:r>
          </w:p>
        </w:tc>
        <w:tc>
          <w:tcPr>
            <w:tcW w:w="2627" w:type="dxa"/>
            <w:tcBorders>
              <w:top w:val="nil"/>
            </w:tcBorders>
          </w:tcPr>
          <w:p w:rsidR="00021AE1" w:rsidRPr="00096B16" w:rsidRDefault="00096B16" w:rsidP="001F4BA1">
            <w:pPr>
              <w:pStyle w:val="11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 xml:space="preserve">2 </w:t>
            </w:r>
            <w:r>
              <w:rPr>
                <w:sz w:val="24"/>
                <w:szCs w:val="24"/>
                <w:lang w:val="ru-RU"/>
              </w:rPr>
              <w:t>ч</w:t>
            </w:r>
          </w:p>
          <w:p w:rsidR="00021AE1" w:rsidRPr="00607EB1" w:rsidRDefault="00607EB1" w:rsidP="00021AE1">
            <w:pPr>
              <w:jc w:val="center"/>
              <w:rPr>
                <w:sz w:val="24"/>
                <w:szCs w:val="24"/>
                <w:lang w:val="ru-RU"/>
              </w:rPr>
            </w:pPr>
            <w:r w:rsidRPr="00607EB1">
              <w:rPr>
                <w:sz w:val="24"/>
                <w:szCs w:val="24"/>
                <w:lang w:val="ru-RU"/>
              </w:rPr>
              <w:t>1</w:t>
            </w:r>
            <w:r w:rsidR="00021AE1" w:rsidRPr="00607EB1">
              <w:rPr>
                <w:sz w:val="24"/>
                <w:szCs w:val="24"/>
                <w:lang w:val="ru-RU"/>
              </w:rPr>
              <w:t xml:space="preserve"> ч</w:t>
            </w:r>
          </w:p>
          <w:p w:rsidR="00021AE1" w:rsidRPr="00607EB1" w:rsidRDefault="00021AE1" w:rsidP="00021AE1">
            <w:pPr>
              <w:rPr>
                <w:sz w:val="24"/>
                <w:szCs w:val="24"/>
                <w:lang w:val="ru-RU"/>
              </w:rPr>
            </w:pPr>
          </w:p>
          <w:p w:rsidR="009302C0" w:rsidRPr="00096B16" w:rsidRDefault="00096B16" w:rsidP="00096B1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 ч</w:t>
            </w:r>
          </w:p>
        </w:tc>
      </w:tr>
      <w:tr w:rsidR="00660A8E" w:rsidRPr="009E0F29" w:rsidTr="001F4BA1">
        <w:trPr>
          <w:trHeight w:val="357"/>
        </w:trPr>
        <w:tc>
          <w:tcPr>
            <w:tcW w:w="2615" w:type="dxa"/>
          </w:tcPr>
          <w:p w:rsidR="00660A8E" w:rsidRPr="005B4ED5" w:rsidRDefault="00660A8E" w:rsidP="001F4BA1">
            <w:pPr>
              <w:pStyle w:val="11"/>
              <w:rPr>
                <w:rFonts w:ascii="Verdana" w:hAnsi="Verdana"/>
                <w:lang w:val="ru-RU"/>
              </w:rPr>
            </w:pPr>
            <w:r w:rsidRPr="005B4ED5">
              <w:rPr>
                <w:rFonts w:ascii="Verdana" w:hAnsi="Verdana"/>
                <w:lang w:val="ru-RU"/>
              </w:rPr>
              <w:t>Тестирование</w:t>
            </w:r>
          </w:p>
        </w:tc>
        <w:tc>
          <w:tcPr>
            <w:tcW w:w="4297" w:type="dxa"/>
          </w:tcPr>
          <w:p w:rsidR="002328D5" w:rsidRDefault="002328D5" w:rsidP="001F4BA1">
            <w:pPr>
              <w:pStyle w:val="11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Написание чек-листов для </w:t>
            </w:r>
            <w:r w:rsidR="001C27FA">
              <w:rPr>
                <w:rFonts w:ascii="Verdana" w:hAnsi="Verdana"/>
                <w:lang w:val="ru-RU"/>
              </w:rPr>
              <w:t>приоритетных</w:t>
            </w:r>
            <w:r>
              <w:rPr>
                <w:rFonts w:ascii="Verdana" w:hAnsi="Verdana"/>
                <w:lang w:val="ru-RU"/>
              </w:rPr>
              <w:t xml:space="preserve"> функциональностей</w:t>
            </w:r>
          </w:p>
          <w:p w:rsidR="002328D5" w:rsidRDefault="002328D5" w:rsidP="001F4BA1">
            <w:pPr>
              <w:pStyle w:val="11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Тестирование:</w:t>
            </w:r>
          </w:p>
          <w:p w:rsidR="00660A8E" w:rsidRPr="005B4ED5" w:rsidRDefault="002328D5" w:rsidP="001F4BA1">
            <w:pPr>
              <w:pStyle w:val="11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- </w:t>
            </w:r>
            <w:r w:rsidR="00660A8E" w:rsidRPr="005B4ED5">
              <w:rPr>
                <w:rFonts w:ascii="Verdana" w:hAnsi="Verdana"/>
                <w:lang w:val="ru-RU"/>
              </w:rPr>
              <w:t>по документации (чеклисты)</w:t>
            </w:r>
          </w:p>
          <w:p w:rsidR="00660A8E" w:rsidRPr="005B4ED5" w:rsidRDefault="00660A8E" w:rsidP="001F4BA1">
            <w:pPr>
              <w:pStyle w:val="11"/>
              <w:rPr>
                <w:rFonts w:ascii="Verdana" w:hAnsi="Verdana"/>
                <w:lang w:val="ru-RU"/>
              </w:rPr>
            </w:pPr>
            <w:r w:rsidRPr="005B4ED5">
              <w:rPr>
                <w:rFonts w:ascii="Verdana" w:hAnsi="Verdana"/>
                <w:lang w:val="ru-RU"/>
              </w:rPr>
              <w:t xml:space="preserve">- </w:t>
            </w:r>
            <w:r w:rsidR="0019764C">
              <w:rPr>
                <w:rFonts w:ascii="Verdana" w:hAnsi="Verdana"/>
                <w:lang w:val="ru-RU"/>
              </w:rPr>
              <w:t>свободным поиском</w:t>
            </w:r>
          </w:p>
          <w:p w:rsidR="00660A8E" w:rsidRPr="005B4ED5" w:rsidRDefault="0019764C" w:rsidP="001F4BA1">
            <w:pPr>
              <w:pStyle w:val="11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О</w:t>
            </w:r>
            <w:r w:rsidR="00660A8E" w:rsidRPr="005B4ED5">
              <w:rPr>
                <w:rFonts w:ascii="Verdana" w:hAnsi="Verdana"/>
                <w:lang w:val="ru-RU"/>
              </w:rPr>
              <w:t>формление</w:t>
            </w:r>
            <w:r>
              <w:rPr>
                <w:rFonts w:ascii="Verdana" w:hAnsi="Verdana"/>
                <w:lang w:val="ru-RU"/>
              </w:rPr>
              <w:t xml:space="preserve"> и документирование</w:t>
            </w:r>
            <w:r w:rsidR="00660A8E" w:rsidRPr="005B4ED5">
              <w:rPr>
                <w:rFonts w:ascii="Verdana" w:hAnsi="Verdana"/>
                <w:lang w:val="ru-RU"/>
              </w:rPr>
              <w:t xml:space="preserve"> найденных дефектов</w:t>
            </w:r>
          </w:p>
        </w:tc>
        <w:tc>
          <w:tcPr>
            <w:tcW w:w="2627" w:type="dxa"/>
          </w:tcPr>
          <w:p w:rsidR="00607EB1" w:rsidRPr="00607EB1" w:rsidRDefault="00096B16" w:rsidP="001F4BA1">
            <w:pPr>
              <w:pStyle w:val="11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 д</w:t>
            </w:r>
          </w:p>
          <w:p w:rsidR="00607EB1" w:rsidRPr="00607EB1" w:rsidRDefault="00607EB1" w:rsidP="00607EB1">
            <w:pPr>
              <w:rPr>
                <w:sz w:val="24"/>
                <w:szCs w:val="24"/>
                <w:lang w:val="ru-RU"/>
              </w:rPr>
            </w:pPr>
          </w:p>
          <w:p w:rsidR="00607EB1" w:rsidRPr="00607EB1" w:rsidRDefault="00607EB1" w:rsidP="00607EB1">
            <w:pPr>
              <w:rPr>
                <w:sz w:val="24"/>
                <w:szCs w:val="24"/>
                <w:lang w:val="ru-RU"/>
              </w:rPr>
            </w:pPr>
          </w:p>
          <w:p w:rsidR="00607EB1" w:rsidRPr="00607EB1" w:rsidRDefault="00607EB1" w:rsidP="00607EB1">
            <w:pPr>
              <w:jc w:val="center"/>
              <w:rPr>
                <w:sz w:val="24"/>
                <w:szCs w:val="24"/>
                <w:lang w:val="ru-RU"/>
              </w:rPr>
            </w:pPr>
            <w:r w:rsidRPr="00607EB1">
              <w:rPr>
                <w:sz w:val="24"/>
                <w:szCs w:val="24"/>
                <w:lang w:val="ru-RU"/>
              </w:rPr>
              <w:t>4 ч</w:t>
            </w:r>
          </w:p>
          <w:p w:rsidR="00607EB1" w:rsidRPr="00607EB1" w:rsidRDefault="00607EB1" w:rsidP="00607EB1">
            <w:pPr>
              <w:rPr>
                <w:sz w:val="24"/>
                <w:szCs w:val="24"/>
                <w:lang w:val="ru-RU"/>
              </w:rPr>
            </w:pPr>
          </w:p>
          <w:p w:rsidR="00607EB1" w:rsidRPr="00607EB1" w:rsidRDefault="00CA3BAC" w:rsidP="00607EB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607EB1" w:rsidRPr="00607EB1">
              <w:rPr>
                <w:sz w:val="24"/>
                <w:szCs w:val="24"/>
                <w:lang w:val="ru-RU"/>
              </w:rPr>
              <w:t xml:space="preserve"> ч</w:t>
            </w:r>
          </w:p>
          <w:p w:rsidR="00607EB1" w:rsidRPr="00607EB1" w:rsidRDefault="00607EB1" w:rsidP="00607EB1">
            <w:pPr>
              <w:rPr>
                <w:sz w:val="24"/>
                <w:szCs w:val="24"/>
                <w:lang w:val="ru-RU"/>
              </w:rPr>
            </w:pPr>
          </w:p>
          <w:p w:rsidR="00660A8E" w:rsidRPr="00607EB1" w:rsidRDefault="00096B16" w:rsidP="00607EB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 д</w:t>
            </w:r>
          </w:p>
        </w:tc>
      </w:tr>
      <w:tr w:rsidR="00660A8E" w:rsidRPr="009E0F29" w:rsidTr="001F4BA1">
        <w:trPr>
          <w:trHeight w:val="357"/>
        </w:trPr>
        <w:tc>
          <w:tcPr>
            <w:tcW w:w="2615" w:type="dxa"/>
          </w:tcPr>
          <w:p w:rsidR="00660A8E" w:rsidRPr="005B4ED5" w:rsidRDefault="00660A8E" w:rsidP="001F4BA1">
            <w:pPr>
              <w:pStyle w:val="11"/>
              <w:rPr>
                <w:rFonts w:ascii="Verdana" w:hAnsi="Verdana"/>
                <w:lang w:val="ru-RU"/>
              </w:rPr>
            </w:pPr>
            <w:r w:rsidRPr="005B4ED5">
              <w:rPr>
                <w:rFonts w:ascii="Verdana" w:hAnsi="Verdana"/>
                <w:lang w:val="ru-RU"/>
              </w:rPr>
              <w:t>Итоги тестирования</w:t>
            </w:r>
          </w:p>
        </w:tc>
        <w:tc>
          <w:tcPr>
            <w:tcW w:w="4297" w:type="dxa"/>
          </w:tcPr>
          <w:p w:rsidR="00660A8E" w:rsidRPr="005B4ED5" w:rsidRDefault="0019764C" w:rsidP="001F4BA1">
            <w:pPr>
              <w:pStyle w:val="11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Анализ результатов </w:t>
            </w:r>
          </w:p>
          <w:p w:rsidR="00660A8E" w:rsidRPr="005B4ED5" w:rsidRDefault="0019764C" w:rsidP="001F4BA1">
            <w:pPr>
              <w:pStyle w:val="11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Написание отчета о тестировании</w:t>
            </w:r>
          </w:p>
        </w:tc>
        <w:tc>
          <w:tcPr>
            <w:tcW w:w="2627" w:type="dxa"/>
          </w:tcPr>
          <w:p w:rsidR="00607EB1" w:rsidRPr="00607EB1" w:rsidRDefault="00096B16" w:rsidP="001F4BA1">
            <w:pPr>
              <w:pStyle w:val="11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 ч</w:t>
            </w:r>
          </w:p>
          <w:p w:rsidR="00660A8E" w:rsidRPr="00607EB1" w:rsidRDefault="00607EB1" w:rsidP="00607EB1">
            <w:pPr>
              <w:jc w:val="center"/>
              <w:rPr>
                <w:sz w:val="24"/>
                <w:szCs w:val="24"/>
                <w:lang w:val="ru-RU"/>
              </w:rPr>
            </w:pPr>
            <w:r w:rsidRPr="00607EB1">
              <w:rPr>
                <w:sz w:val="24"/>
                <w:szCs w:val="24"/>
                <w:lang w:val="ru-RU"/>
              </w:rPr>
              <w:t>1 ч</w:t>
            </w:r>
          </w:p>
        </w:tc>
      </w:tr>
    </w:tbl>
    <w:p w:rsidR="00C264AF" w:rsidRPr="0088280F" w:rsidRDefault="008B4D4E" w:rsidP="00697E00">
      <w:pPr>
        <w:pStyle w:val="1"/>
      </w:pPr>
      <w:r>
        <w:br w:type="page"/>
      </w:r>
      <w:bookmarkStart w:id="61" w:name="_Toc352333442"/>
      <w:bookmarkStart w:id="62" w:name="_Toc358231219"/>
      <w:r w:rsidR="00C264AF">
        <w:lastRenderedPageBreak/>
        <w:t>Занесение дефектов</w:t>
      </w:r>
      <w:bookmarkEnd w:id="61"/>
      <w:bookmarkEnd w:id="62"/>
    </w:p>
    <w:p w:rsidR="00C264AF" w:rsidRDefault="00C264AF" w:rsidP="003C7422">
      <w:pPr>
        <w:pStyle w:val="aa"/>
        <w:ind w:left="567"/>
        <w:rPr>
          <w:sz w:val="24"/>
          <w:szCs w:val="24"/>
          <w:lang w:val="ru-RU" w:eastAsia="ru-RU"/>
        </w:rPr>
      </w:pPr>
      <w:r w:rsidRPr="00AF4330">
        <w:rPr>
          <w:sz w:val="24"/>
          <w:szCs w:val="24"/>
          <w:lang w:val="ru-RU" w:eastAsia="ru-RU"/>
        </w:rPr>
        <w:t xml:space="preserve">Все дефекты предполагается заносить в отдельный </w:t>
      </w:r>
      <w:r w:rsidRPr="00AF4330">
        <w:rPr>
          <w:sz w:val="24"/>
          <w:szCs w:val="24"/>
          <w:lang w:eastAsia="ru-RU"/>
        </w:rPr>
        <w:t>excel</w:t>
      </w:r>
      <w:r>
        <w:rPr>
          <w:sz w:val="24"/>
          <w:szCs w:val="24"/>
          <w:lang w:val="ru-RU" w:eastAsia="ru-RU"/>
        </w:rPr>
        <w:t xml:space="preserve"> файл.</w:t>
      </w:r>
    </w:p>
    <w:p w:rsidR="00C264AF" w:rsidRPr="00104EEB" w:rsidRDefault="00C264AF" w:rsidP="00697E00">
      <w:pPr>
        <w:pStyle w:val="2"/>
      </w:pPr>
      <w:bookmarkStart w:id="63" w:name="_Toc339821819"/>
      <w:bookmarkStart w:id="64" w:name="_Toc352333443"/>
      <w:bookmarkStart w:id="65" w:name="_Toc358231220"/>
      <w:r w:rsidRPr="00104EEB">
        <w:t>Классификация дефектов</w:t>
      </w:r>
      <w:bookmarkEnd w:id="63"/>
      <w:bookmarkEnd w:id="64"/>
      <w:bookmarkEnd w:id="65"/>
      <w:r w:rsidRPr="00104EEB">
        <w:t xml:space="preserve"> </w:t>
      </w:r>
    </w:p>
    <w:p w:rsidR="00C264AF" w:rsidRPr="00AF4330" w:rsidRDefault="00C264AF" w:rsidP="00C264AF">
      <w:pPr>
        <w:pStyle w:val="aa"/>
        <w:ind w:left="567"/>
        <w:rPr>
          <w:sz w:val="24"/>
          <w:szCs w:val="24"/>
          <w:lang w:val="ru-RU" w:eastAsia="ru-RU"/>
        </w:rPr>
      </w:pPr>
      <w:r w:rsidRPr="00AF4330">
        <w:rPr>
          <w:sz w:val="24"/>
          <w:szCs w:val="24"/>
          <w:lang w:val="ru-RU" w:eastAsia="ru-RU"/>
        </w:rPr>
        <w:t xml:space="preserve">Для каждого дефекта указывается его серьёзность. </w:t>
      </w:r>
    </w:p>
    <w:p w:rsidR="000B5AE8" w:rsidRPr="00B137BA" w:rsidRDefault="000B5AE8" w:rsidP="00C264AF">
      <w:pPr>
        <w:pStyle w:val="aa"/>
        <w:keepLines w:val="0"/>
        <w:widowControl/>
        <w:numPr>
          <w:ilvl w:val="0"/>
          <w:numId w:val="38"/>
        </w:numPr>
        <w:tabs>
          <w:tab w:val="clear" w:pos="720"/>
          <w:tab w:val="num" w:pos="1134"/>
        </w:tabs>
        <w:spacing w:after="135" w:line="240" w:lineRule="auto"/>
        <w:ind w:left="1134" w:hanging="283"/>
        <w:jc w:val="both"/>
        <w:rPr>
          <w:sz w:val="24"/>
          <w:szCs w:val="24"/>
          <w:lang w:val="ru-RU"/>
        </w:rPr>
      </w:pPr>
      <w:bookmarkStart w:id="66" w:name="_GoBack"/>
      <w:bookmarkEnd w:id="66"/>
      <w:r w:rsidRPr="000B5AE8">
        <w:rPr>
          <w:sz w:val="24"/>
          <w:szCs w:val="24"/>
        </w:rPr>
        <w:t>Critical</w:t>
      </w:r>
      <w:r w:rsidR="00C264AF" w:rsidRPr="000B5AE8">
        <w:rPr>
          <w:sz w:val="24"/>
          <w:szCs w:val="24"/>
          <w:lang w:val="ru-RU"/>
        </w:rPr>
        <w:t xml:space="preserve"> – </w:t>
      </w:r>
      <w:r w:rsidR="00B137BA">
        <w:rPr>
          <w:sz w:val="24"/>
          <w:szCs w:val="24"/>
          <w:lang w:val="ru-RU"/>
        </w:rPr>
        <w:t xml:space="preserve">ошибка, ведущая за собой </w:t>
      </w:r>
      <w:r w:rsidR="00C264AF" w:rsidRPr="000B5AE8">
        <w:rPr>
          <w:sz w:val="24"/>
          <w:szCs w:val="24"/>
          <w:lang w:val="ru-RU"/>
        </w:rPr>
        <w:t>крэш</w:t>
      </w:r>
      <w:r w:rsidRPr="000B5AE8">
        <w:rPr>
          <w:sz w:val="24"/>
          <w:szCs w:val="24"/>
          <w:lang w:val="ru-RU"/>
        </w:rPr>
        <w:t xml:space="preserve"> приложения, потер</w:t>
      </w:r>
      <w:r w:rsidR="00B137BA">
        <w:rPr>
          <w:sz w:val="24"/>
          <w:szCs w:val="24"/>
          <w:lang w:val="ru-RU"/>
        </w:rPr>
        <w:t>ю</w:t>
      </w:r>
      <w:r w:rsidRPr="000B5AE8">
        <w:rPr>
          <w:sz w:val="24"/>
          <w:szCs w:val="24"/>
          <w:lang w:val="ru-RU"/>
        </w:rPr>
        <w:t xml:space="preserve"> данных.</w:t>
      </w:r>
      <w:r w:rsidR="00C264AF" w:rsidRPr="000B5AE8">
        <w:rPr>
          <w:sz w:val="24"/>
          <w:szCs w:val="24"/>
          <w:lang w:val="ru-RU"/>
        </w:rPr>
        <w:t xml:space="preserve"> </w:t>
      </w:r>
      <w:r w:rsidR="00B137BA" w:rsidRPr="00B137BA">
        <w:rPr>
          <w:sz w:val="24"/>
          <w:szCs w:val="24"/>
          <w:lang w:val="ru-RU"/>
        </w:rPr>
        <w:t xml:space="preserve">Решение проблемы необходимо для дальнейшей работы с </w:t>
      </w:r>
      <w:r w:rsidR="00297421">
        <w:rPr>
          <w:sz w:val="24"/>
          <w:szCs w:val="24"/>
          <w:lang w:val="ru-RU"/>
        </w:rPr>
        <w:t xml:space="preserve">ключевыми функциями </w:t>
      </w:r>
      <w:r w:rsidR="00B137BA" w:rsidRPr="00B137BA">
        <w:rPr>
          <w:sz w:val="24"/>
          <w:szCs w:val="24"/>
          <w:lang w:val="ru-RU"/>
        </w:rPr>
        <w:t>тестируемой систем</w:t>
      </w:r>
      <w:r w:rsidR="00297421">
        <w:rPr>
          <w:sz w:val="24"/>
          <w:szCs w:val="24"/>
          <w:lang w:val="ru-RU"/>
        </w:rPr>
        <w:t>ы</w:t>
      </w:r>
      <w:r w:rsidR="00B137BA" w:rsidRPr="00B137BA">
        <w:rPr>
          <w:sz w:val="24"/>
          <w:szCs w:val="24"/>
          <w:lang w:val="ru-RU"/>
        </w:rPr>
        <w:t>.</w:t>
      </w:r>
    </w:p>
    <w:p w:rsidR="000B5AE8" w:rsidRPr="000B5AE8" w:rsidRDefault="000B5AE8" w:rsidP="00C264AF">
      <w:pPr>
        <w:pStyle w:val="aa"/>
        <w:keepLines w:val="0"/>
        <w:widowControl/>
        <w:numPr>
          <w:ilvl w:val="0"/>
          <w:numId w:val="38"/>
        </w:numPr>
        <w:tabs>
          <w:tab w:val="clear" w:pos="720"/>
          <w:tab w:val="num" w:pos="1134"/>
        </w:tabs>
        <w:spacing w:after="135" w:line="240" w:lineRule="auto"/>
        <w:ind w:left="1134" w:hanging="283"/>
        <w:jc w:val="both"/>
        <w:rPr>
          <w:sz w:val="24"/>
          <w:szCs w:val="24"/>
          <w:lang w:val="ru-RU"/>
        </w:rPr>
      </w:pPr>
      <w:r w:rsidRPr="000B5AE8">
        <w:rPr>
          <w:sz w:val="24"/>
          <w:szCs w:val="24"/>
          <w:lang w:val="ru-RU"/>
        </w:rPr>
        <w:t>Major - недоступность или некорректная р</w:t>
      </w:r>
      <w:r w:rsidR="00B137BA">
        <w:rPr>
          <w:sz w:val="24"/>
          <w:szCs w:val="24"/>
          <w:lang w:val="ru-RU"/>
        </w:rPr>
        <w:t xml:space="preserve">абота основной функциональности, </w:t>
      </w:r>
      <w:r w:rsidR="00B137BA" w:rsidRPr="00AF4330">
        <w:rPr>
          <w:sz w:val="24"/>
          <w:szCs w:val="24"/>
          <w:lang w:val="ru-RU"/>
        </w:rPr>
        <w:t>проблемы производительност</w:t>
      </w:r>
      <w:r w:rsidR="00297421">
        <w:rPr>
          <w:sz w:val="24"/>
          <w:szCs w:val="24"/>
          <w:lang w:val="ru-RU"/>
        </w:rPr>
        <w:t>и</w:t>
      </w:r>
      <w:r w:rsidR="00B137BA">
        <w:rPr>
          <w:sz w:val="24"/>
          <w:szCs w:val="24"/>
          <w:lang w:val="ru-RU"/>
        </w:rPr>
        <w:t>.</w:t>
      </w:r>
      <w:r w:rsidRPr="000B5AE8">
        <w:rPr>
          <w:sz w:val="24"/>
          <w:szCs w:val="24"/>
          <w:lang w:val="ru-RU"/>
        </w:rPr>
        <w:t xml:space="preserve"> Такие дефекты легко воспроизводимы под большинством конфигураций.</w:t>
      </w:r>
    </w:p>
    <w:p w:rsidR="00C264AF" w:rsidRPr="00AF4330" w:rsidRDefault="00B137BA" w:rsidP="00C264AF">
      <w:pPr>
        <w:pStyle w:val="aa"/>
        <w:keepLines w:val="0"/>
        <w:widowControl/>
        <w:numPr>
          <w:ilvl w:val="0"/>
          <w:numId w:val="38"/>
        </w:numPr>
        <w:tabs>
          <w:tab w:val="clear" w:pos="720"/>
          <w:tab w:val="num" w:pos="1134"/>
        </w:tabs>
        <w:spacing w:after="135" w:line="240" w:lineRule="auto"/>
        <w:ind w:left="1134" w:hanging="283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Minor</w:t>
      </w:r>
      <w:r w:rsidR="00C264AF" w:rsidRPr="00AF4330">
        <w:rPr>
          <w:sz w:val="24"/>
          <w:szCs w:val="24"/>
          <w:lang w:val="ru-RU"/>
        </w:rPr>
        <w:t xml:space="preserve"> – такие дефекты, которые воз</w:t>
      </w:r>
      <w:r>
        <w:rPr>
          <w:sz w:val="24"/>
          <w:szCs w:val="24"/>
          <w:lang w:val="ru-RU"/>
        </w:rPr>
        <w:t>действуют на незначительную (не</w:t>
      </w:r>
      <w:r w:rsidR="00C264AF" w:rsidRPr="00AF4330">
        <w:rPr>
          <w:sz w:val="24"/>
          <w:szCs w:val="24"/>
          <w:lang w:val="ru-RU"/>
        </w:rPr>
        <w:t>важную) функциональность</w:t>
      </w:r>
      <w:r w:rsidR="00297421">
        <w:rPr>
          <w:sz w:val="24"/>
          <w:szCs w:val="24"/>
          <w:lang w:val="ru-RU"/>
        </w:rPr>
        <w:t xml:space="preserve">, </w:t>
      </w:r>
      <w:r w:rsidR="00297421" w:rsidRPr="00AF4330">
        <w:rPr>
          <w:sz w:val="24"/>
          <w:szCs w:val="24"/>
          <w:lang w:val="ru-RU"/>
        </w:rPr>
        <w:t>недопустимое поведение с точки зрения логики и удобства использования</w:t>
      </w:r>
      <w:r w:rsidR="00C264AF" w:rsidRPr="00AF4330">
        <w:rPr>
          <w:sz w:val="24"/>
          <w:szCs w:val="24"/>
          <w:lang w:val="ru-RU"/>
        </w:rPr>
        <w:t xml:space="preserve">. Также включают в себя серьёзные дефекты, которые случаются при определённых конфигурациях, которые использует небольшое количество пользователей. </w:t>
      </w:r>
    </w:p>
    <w:p w:rsidR="00C264AF" w:rsidRPr="00AF4330" w:rsidRDefault="009C58DD" w:rsidP="00C264AF">
      <w:pPr>
        <w:pStyle w:val="aa"/>
        <w:keepLines w:val="0"/>
        <w:widowControl/>
        <w:numPr>
          <w:ilvl w:val="0"/>
          <w:numId w:val="38"/>
        </w:numPr>
        <w:tabs>
          <w:tab w:val="clear" w:pos="720"/>
          <w:tab w:val="num" w:pos="1134"/>
        </w:tabs>
        <w:spacing w:after="135" w:line="240" w:lineRule="auto"/>
        <w:ind w:left="1134" w:hanging="283"/>
        <w:rPr>
          <w:sz w:val="24"/>
          <w:szCs w:val="24"/>
          <w:lang w:val="ru-RU"/>
        </w:rPr>
      </w:pPr>
      <w:r>
        <w:rPr>
          <w:sz w:val="24"/>
          <w:szCs w:val="24"/>
        </w:rPr>
        <w:t>Trivial</w:t>
      </w:r>
      <w:r w:rsidR="00C264AF" w:rsidRPr="00AF4330">
        <w:rPr>
          <w:sz w:val="24"/>
          <w:szCs w:val="24"/>
          <w:lang w:val="ru-RU"/>
        </w:rPr>
        <w:t xml:space="preserve"> – косметические дефекты, </w:t>
      </w:r>
      <w:r w:rsidR="00C264AF" w:rsidRPr="00AF4330">
        <w:rPr>
          <w:sz w:val="24"/>
          <w:szCs w:val="24"/>
        </w:rPr>
        <w:t>UI</w:t>
      </w:r>
      <w:r w:rsidR="00C264AF" w:rsidRPr="00AF4330">
        <w:rPr>
          <w:sz w:val="24"/>
          <w:szCs w:val="24"/>
          <w:lang w:val="ru-RU"/>
        </w:rPr>
        <w:t xml:space="preserve"> уровень, опечатки, текст, есть обходные пути решения проблемы. </w:t>
      </w:r>
    </w:p>
    <w:p w:rsidR="00786F9E" w:rsidRPr="0088280F" w:rsidRDefault="0088280F" w:rsidP="00697E00">
      <w:pPr>
        <w:pStyle w:val="1"/>
      </w:pPr>
      <w:bookmarkStart w:id="67" w:name="_Toc352333444"/>
      <w:bookmarkStart w:id="68" w:name="_Toc358231221"/>
      <w:bookmarkEnd w:id="58"/>
      <w:bookmarkEnd w:id="59"/>
      <w:r w:rsidRPr="0088280F">
        <w:t>Ожидаемые результаты</w:t>
      </w:r>
      <w:bookmarkEnd w:id="67"/>
      <w:bookmarkEnd w:id="68"/>
    </w:p>
    <w:p w:rsidR="00786F9E" w:rsidRDefault="008139E1" w:rsidP="00441602">
      <w:pPr>
        <w:pStyle w:val="InfoBlue"/>
      </w:pPr>
      <w:r>
        <w:t>После окончания тестирования планируется наличие таких документов:</w:t>
      </w:r>
    </w:p>
    <w:p w:rsidR="008139E1" w:rsidRPr="00B450AC" w:rsidRDefault="008139E1" w:rsidP="008139E1">
      <w:pPr>
        <w:pStyle w:val="aa"/>
        <w:numPr>
          <w:ilvl w:val="0"/>
          <w:numId w:val="36"/>
        </w:numPr>
        <w:rPr>
          <w:sz w:val="24"/>
          <w:szCs w:val="24"/>
          <w:lang w:val="ru-RU"/>
        </w:rPr>
      </w:pPr>
      <w:r w:rsidRPr="00B450AC">
        <w:rPr>
          <w:sz w:val="24"/>
          <w:szCs w:val="24"/>
          <w:lang w:val="ru-RU"/>
        </w:rPr>
        <w:t>тест-план;</w:t>
      </w:r>
    </w:p>
    <w:p w:rsidR="008139E1" w:rsidRPr="00B450AC" w:rsidRDefault="008139E1" w:rsidP="008139E1">
      <w:pPr>
        <w:pStyle w:val="aa"/>
        <w:numPr>
          <w:ilvl w:val="0"/>
          <w:numId w:val="36"/>
        </w:numPr>
        <w:rPr>
          <w:sz w:val="24"/>
          <w:szCs w:val="24"/>
          <w:lang w:val="ru-RU"/>
        </w:rPr>
      </w:pPr>
      <w:r w:rsidRPr="00B450AC">
        <w:rPr>
          <w:sz w:val="24"/>
          <w:szCs w:val="24"/>
          <w:lang w:val="ru-RU"/>
        </w:rPr>
        <w:t>чек-листы основных функциональностей;</w:t>
      </w:r>
    </w:p>
    <w:p w:rsidR="008139E1" w:rsidRPr="00B450AC" w:rsidRDefault="008139E1" w:rsidP="008139E1">
      <w:pPr>
        <w:pStyle w:val="aa"/>
        <w:numPr>
          <w:ilvl w:val="0"/>
          <w:numId w:val="36"/>
        </w:numPr>
        <w:rPr>
          <w:sz w:val="24"/>
          <w:szCs w:val="24"/>
          <w:lang w:val="ru-RU"/>
        </w:rPr>
      </w:pPr>
      <w:r w:rsidRPr="00B450AC">
        <w:rPr>
          <w:sz w:val="24"/>
          <w:szCs w:val="24"/>
          <w:lang w:val="ru-RU"/>
        </w:rPr>
        <w:t>баг-репорты;</w:t>
      </w:r>
    </w:p>
    <w:p w:rsidR="008139E1" w:rsidRPr="00B450AC" w:rsidRDefault="008139E1" w:rsidP="008139E1">
      <w:pPr>
        <w:pStyle w:val="aa"/>
        <w:numPr>
          <w:ilvl w:val="0"/>
          <w:numId w:val="36"/>
        </w:numPr>
        <w:rPr>
          <w:sz w:val="24"/>
          <w:szCs w:val="24"/>
          <w:lang w:val="ru-RU"/>
        </w:rPr>
      </w:pPr>
      <w:r w:rsidRPr="00B450AC">
        <w:rPr>
          <w:sz w:val="24"/>
          <w:szCs w:val="24"/>
          <w:lang w:val="ru-RU"/>
        </w:rPr>
        <w:t>отчет о результатах тестирования</w:t>
      </w:r>
    </w:p>
    <w:p w:rsidR="00AF4330" w:rsidRPr="00AF4330" w:rsidRDefault="00AF4330" w:rsidP="00AF4330">
      <w:pPr>
        <w:pStyle w:val="aa"/>
        <w:tabs>
          <w:tab w:val="num" w:pos="1134"/>
        </w:tabs>
        <w:ind w:left="1134" w:hanging="283"/>
        <w:rPr>
          <w:sz w:val="24"/>
          <w:szCs w:val="24"/>
          <w:lang w:val="ru-RU" w:eastAsia="ru-RU"/>
        </w:rPr>
      </w:pPr>
    </w:p>
    <w:p w:rsidR="009C164D" w:rsidRPr="00A71521" w:rsidRDefault="009C164D" w:rsidP="009C164D">
      <w:pPr>
        <w:pStyle w:val="aa"/>
        <w:ind w:left="0"/>
        <w:rPr>
          <w:sz w:val="24"/>
          <w:szCs w:val="24"/>
          <w:lang w:val="ru-RU"/>
        </w:rPr>
      </w:pPr>
    </w:p>
    <w:sectPr w:rsidR="009C164D" w:rsidRPr="00A71521" w:rsidSect="00E25D9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849" w:rsidRDefault="00C41849">
      <w:r>
        <w:separator/>
      </w:r>
    </w:p>
  </w:endnote>
  <w:endnote w:type="continuationSeparator" w:id="0">
    <w:p w:rsidR="00C41849" w:rsidRDefault="00C41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64E" w:rsidRDefault="00CE1F25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E064E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E064E" w:rsidRDefault="00EE064E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E064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064E" w:rsidRDefault="00EE064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064E" w:rsidRDefault="00EE064E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064E" w:rsidRDefault="00EE064E" w:rsidP="00217A61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 w:rsidR="00CE1F25"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 w:rsidR="00CE1F25">
            <w:rPr>
              <w:rStyle w:val="a9"/>
            </w:rPr>
            <w:fldChar w:fldCharType="separate"/>
          </w:r>
          <w:r w:rsidR="00134CA0">
            <w:rPr>
              <w:rStyle w:val="a9"/>
              <w:noProof/>
            </w:rPr>
            <w:t>3</w:t>
          </w:r>
          <w:r w:rsidR="00CE1F25">
            <w:rPr>
              <w:rStyle w:val="a9"/>
            </w:rPr>
            <w:fldChar w:fldCharType="end"/>
          </w:r>
        </w:p>
      </w:tc>
    </w:tr>
  </w:tbl>
  <w:p w:rsidR="00EE064E" w:rsidRDefault="00EE064E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64E" w:rsidRDefault="00EE064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849" w:rsidRDefault="00C41849">
      <w:r>
        <w:separator/>
      </w:r>
    </w:p>
  </w:footnote>
  <w:footnote w:type="continuationSeparator" w:id="0">
    <w:p w:rsidR="00C41849" w:rsidRDefault="00C418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6A6A6"/>
        <w:left w:val="single" w:sz="6" w:space="0" w:color="A6A6A6"/>
        <w:bottom w:val="single" w:sz="6" w:space="0" w:color="A6A6A6"/>
        <w:right w:val="single" w:sz="6" w:space="0" w:color="A6A6A6"/>
        <w:insideH w:val="single" w:sz="6" w:space="0" w:color="A6A6A6"/>
        <w:insideV w:val="single" w:sz="6" w:space="0" w:color="A6A6A6"/>
      </w:tblBorders>
      <w:tblLayout w:type="fixed"/>
      <w:tblLook w:val="0000"/>
    </w:tblPr>
    <w:tblGrid>
      <w:gridCol w:w="6379"/>
      <w:gridCol w:w="3179"/>
    </w:tblGrid>
    <w:tr w:rsidR="00EE064E" w:rsidTr="00AC15AD">
      <w:tc>
        <w:tcPr>
          <w:tcW w:w="6379" w:type="dxa"/>
        </w:tcPr>
        <w:p w:rsidR="00EE064E" w:rsidRPr="00016CD5" w:rsidRDefault="00EE064E" w:rsidP="00016CD5">
          <w:r>
            <w:t>&lt;</w:t>
          </w:r>
          <w:r w:rsidR="00A34C67">
            <w:t xml:space="preserve"> </w:t>
          </w:r>
          <w:r w:rsidR="00A34C67" w:rsidRPr="00A34C67">
            <w:t xml:space="preserve">suzy.somee.com/ </w:t>
          </w:r>
          <w:r>
            <w:rPr>
              <w:lang w:val="ru-RU"/>
            </w:rPr>
            <w:t>&gt;</w:t>
          </w:r>
        </w:p>
      </w:tc>
      <w:tc>
        <w:tcPr>
          <w:tcW w:w="3179" w:type="dxa"/>
        </w:tcPr>
        <w:p w:rsidR="00EE064E" w:rsidRPr="00016CD5" w:rsidRDefault="00EE064E" w:rsidP="00217A61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t xml:space="preserve">  </w:t>
          </w:r>
          <w:r>
            <w:rPr>
              <w:lang w:val="ru-RU"/>
            </w:rPr>
            <w:t>Версия</w:t>
          </w:r>
          <w:r>
            <w:t>:           1.0</w:t>
          </w:r>
        </w:p>
      </w:tc>
    </w:tr>
    <w:tr w:rsidR="00EE064E" w:rsidTr="00AC15AD">
      <w:tc>
        <w:tcPr>
          <w:tcW w:w="6379" w:type="dxa"/>
        </w:tcPr>
        <w:p w:rsidR="00EE064E" w:rsidRPr="00217A61" w:rsidRDefault="00EE064E">
          <w:pPr>
            <w:rPr>
              <w:lang w:val="ru-RU"/>
            </w:rPr>
          </w:pPr>
          <w:r>
            <w:rPr>
              <w:lang w:val="ru-RU"/>
            </w:rPr>
            <w:t>План тестирования</w:t>
          </w:r>
        </w:p>
      </w:tc>
      <w:tc>
        <w:tcPr>
          <w:tcW w:w="3179" w:type="dxa"/>
        </w:tcPr>
        <w:p w:rsidR="00EE064E" w:rsidRPr="00016CD5" w:rsidRDefault="00EE064E" w:rsidP="007E20B6">
          <w:pPr>
            <w:rPr>
              <w:lang w:val="ru-RU"/>
            </w:rPr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 w:rsidR="007E20B6">
            <w:rPr>
              <w:lang w:val="ru-RU"/>
            </w:rPr>
            <w:t>23</w:t>
          </w:r>
          <w:r>
            <w:rPr>
              <w:lang w:val="ru-RU"/>
            </w:rPr>
            <w:t>/</w:t>
          </w:r>
          <w:r w:rsidR="007E20B6">
            <w:rPr>
              <w:lang w:val="ru-RU"/>
            </w:rPr>
            <w:t>05</w:t>
          </w:r>
          <w:r>
            <w:rPr>
              <w:lang w:val="ru-RU"/>
            </w:rPr>
            <w:t>/2013</w:t>
          </w:r>
          <w:r>
            <w:t xml:space="preserve"> </w:t>
          </w:r>
        </w:p>
      </w:tc>
    </w:tr>
  </w:tbl>
  <w:p w:rsidR="00EE064E" w:rsidRDefault="00EE064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64E" w:rsidRDefault="00EE064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9C4597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5567A6"/>
    <w:multiLevelType w:val="hybridMultilevel"/>
    <w:tmpl w:val="32C418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2A23CB"/>
    <w:multiLevelType w:val="hybridMultilevel"/>
    <w:tmpl w:val="CF6878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957FFD"/>
    <w:multiLevelType w:val="hybridMultilevel"/>
    <w:tmpl w:val="D4D47DB0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4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B4556DC"/>
    <w:multiLevelType w:val="hybridMultilevel"/>
    <w:tmpl w:val="F6049D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1E7091"/>
    <w:multiLevelType w:val="hybridMultilevel"/>
    <w:tmpl w:val="6F44F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0B0C00"/>
    <w:multiLevelType w:val="hybridMultilevel"/>
    <w:tmpl w:val="441E9DE0"/>
    <w:lvl w:ilvl="0" w:tplc="041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1">
    <w:nsid w:val="2AB8029B"/>
    <w:multiLevelType w:val="hybridMultilevel"/>
    <w:tmpl w:val="98C423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>
    <w:nsid w:val="39246BFA"/>
    <w:multiLevelType w:val="hybridMultilevel"/>
    <w:tmpl w:val="3D184332"/>
    <w:lvl w:ilvl="0" w:tplc="8FBCA9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7A4C8D"/>
    <w:multiLevelType w:val="hybridMultilevel"/>
    <w:tmpl w:val="0CA8E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4E7A34"/>
    <w:multiLevelType w:val="hybridMultilevel"/>
    <w:tmpl w:val="D6D2F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FC6EC7"/>
    <w:multiLevelType w:val="hybridMultilevel"/>
    <w:tmpl w:val="0E38D1D8"/>
    <w:lvl w:ilvl="0" w:tplc="FE04A9DE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8">
    <w:nsid w:val="43A01C7F"/>
    <w:multiLevelType w:val="hybridMultilevel"/>
    <w:tmpl w:val="E83607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53B352F"/>
    <w:multiLevelType w:val="hybridMultilevel"/>
    <w:tmpl w:val="01764B5C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0">
    <w:nsid w:val="4C5E7028"/>
    <w:multiLevelType w:val="hybridMultilevel"/>
    <w:tmpl w:val="41AA6B10"/>
    <w:lvl w:ilvl="0" w:tplc="A9E0A7DE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21">
    <w:nsid w:val="4CC02594"/>
    <w:multiLevelType w:val="hybridMultilevel"/>
    <w:tmpl w:val="D04698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E4D1B9F"/>
    <w:multiLevelType w:val="hybridMultilevel"/>
    <w:tmpl w:val="AFFAB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B230531"/>
    <w:multiLevelType w:val="hybridMultilevel"/>
    <w:tmpl w:val="CF5A4A26"/>
    <w:lvl w:ilvl="0" w:tplc="041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4">
    <w:nsid w:val="5FC83867"/>
    <w:multiLevelType w:val="hybridMultilevel"/>
    <w:tmpl w:val="60E6DBE4"/>
    <w:lvl w:ilvl="0" w:tplc="041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0A3DD1"/>
    <w:multiLevelType w:val="hybridMultilevel"/>
    <w:tmpl w:val="8EA85FE8"/>
    <w:lvl w:ilvl="0" w:tplc="B02E47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0224F0"/>
    <w:multiLevelType w:val="hybridMultilevel"/>
    <w:tmpl w:val="9844F4B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8">
    <w:nsid w:val="6F8E745F"/>
    <w:multiLevelType w:val="hybridMultilevel"/>
    <w:tmpl w:val="451806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8C326EA"/>
    <w:multiLevelType w:val="hybridMultilevel"/>
    <w:tmpl w:val="152EDEB4"/>
    <w:lvl w:ilvl="0" w:tplc="2BB87F92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68C83C18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ACEC82B0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E864334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8F902DDC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BD0023FE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688812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F0D6DBD0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3ADEE1BA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2">
    <w:nsid w:val="7C6E4AF9"/>
    <w:multiLevelType w:val="hybridMultilevel"/>
    <w:tmpl w:val="0CCE8D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ED03FE6"/>
    <w:multiLevelType w:val="hybridMultilevel"/>
    <w:tmpl w:val="57CCBF82"/>
    <w:lvl w:ilvl="0" w:tplc="EDD82E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C6F2E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D043F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40E6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540E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CE6932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308EEC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AA017B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0E0AA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9"/>
  </w:num>
  <w:num w:numId="8">
    <w:abstractNumId w:val="8"/>
  </w:num>
  <w:num w:numId="9">
    <w:abstractNumId w:val="30"/>
  </w:num>
  <w:num w:numId="10">
    <w:abstractNumId w:val="26"/>
  </w:num>
  <w:num w:numId="11">
    <w:abstractNumId w:val="6"/>
  </w:num>
  <w:num w:numId="12">
    <w:abstractNumId w:val="12"/>
  </w:num>
  <w:num w:numId="13">
    <w:abstractNumId w:val="29"/>
  </w:num>
  <w:num w:numId="14">
    <w:abstractNumId w:val="4"/>
  </w:num>
  <w:num w:numId="15">
    <w:abstractNumId w:val="33"/>
  </w:num>
  <w:num w:numId="16">
    <w:abstractNumId w:val="13"/>
  </w:num>
  <w:num w:numId="17">
    <w:abstractNumId w:val="25"/>
  </w:num>
  <w:num w:numId="18">
    <w:abstractNumId w:val="28"/>
  </w:num>
  <w:num w:numId="19">
    <w:abstractNumId w:val="2"/>
  </w:num>
  <w:num w:numId="20">
    <w:abstractNumId w:val="19"/>
  </w:num>
  <w:num w:numId="21">
    <w:abstractNumId w:val="31"/>
  </w:num>
  <w:num w:numId="22">
    <w:abstractNumId w:val="15"/>
  </w:num>
  <w:num w:numId="23">
    <w:abstractNumId w:val="20"/>
  </w:num>
  <w:num w:numId="24">
    <w:abstractNumId w:val="17"/>
  </w:num>
  <w:num w:numId="25">
    <w:abstractNumId w:val="10"/>
  </w:num>
  <w:num w:numId="26">
    <w:abstractNumId w:val="23"/>
  </w:num>
  <w:num w:numId="27">
    <w:abstractNumId w:val="27"/>
  </w:num>
  <w:num w:numId="28">
    <w:abstractNumId w:val="3"/>
  </w:num>
  <w:num w:numId="29">
    <w:abstractNumId w:val="22"/>
  </w:num>
  <w:num w:numId="30">
    <w:abstractNumId w:val="21"/>
  </w:num>
  <w:num w:numId="31">
    <w:abstractNumId w:val="11"/>
  </w:num>
  <w:num w:numId="32">
    <w:abstractNumId w:val="14"/>
  </w:num>
  <w:num w:numId="33">
    <w:abstractNumId w:val="32"/>
  </w:num>
  <w:num w:numId="34">
    <w:abstractNumId w:val="24"/>
  </w:num>
  <w:num w:numId="35">
    <w:abstractNumId w:val="18"/>
  </w:num>
  <w:num w:numId="36">
    <w:abstractNumId w:val="5"/>
  </w:num>
  <w:num w:numId="37">
    <w:abstractNumId w:val="7"/>
  </w:num>
  <w:num w:numId="38">
    <w:abstractNumId w:val="1"/>
  </w:num>
  <w:num w:numId="39">
    <w:abstractNumId w:val="1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786F9E"/>
    <w:rsid w:val="00016CD5"/>
    <w:rsid w:val="00021AE1"/>
    <w:rsid w:val="00096B16"/>
    <w:rsid w:val="000B4588"/>
    <w:rsid w:val="000B5AE8"/>
    <w:rsid w:val="000F4035"/>
    <w:rsid w:val="00104EEB"/>
    <w:rsid w:val="00105A4B"/>
    <w:rsid w:val="001239C6"/>
    <w:rsid w:val="00125381"/>
    <w:rsid w:val="00134CA0"/>
    <w:rsid w:val="00147383"/>
    <w:rsid w:val="00153EAA"/>
    <w:rsid w:val="0016093F"/>
    <w:rsid w:val="0019764C"/>
    <w:rsid w:val="001B2801"/>
    <w:rsid w:val="001B41CC"/>
    <w:rsid w:val="001C27FA"/>
    <w:rsid w:val="001D108F"/>
    <w:rsid w:val="001F4BA1"/>
    <w:rsid w:val="002125D9"/>
    <w:rsid w:val="00217A61"/>
    <w:rsid w:val="002328D5"/>
    <w:rsid w:val="00253490"/>
    <w:rsid w:val="00272278"/>
    <w:rsid w:val="00297421"/>
    <w:rsid w:val="002B043B"/>
    <w:rsid w:val="002C6B39"/>
    <w:rsid w:val="002D4D3E"/>
    <w:rsid w:val="00310B88"/>
    <w:rsid w:val="00342DF5"/>
    <w:rsid w:val="003724BD"/>
    <w:rsid w:val="00381CB9"/>
    <w:rsid w:val="003B0FDE"/>
    <w:rsid w:val="003C36B2"/>
    <w:rsid w:val="003C6413"/>
    <w:rsid w:val="003C7422"/>
    <w:rsid w:val="003D40D7"/>
    <w:rsid w:val="003D457C"/>
    <w:rsid w:val="00407DA5"/>
    <w:rsid w:val="00410610"/>
    <w:rsid w:val="00413487"/>
    <w:rsid w:val="00413C09"/>
    <w:rsid w:val="004363CD"/>
    <w:rsid w:val="00441602"/>
    <w:rsid w:val="00453C0B"/>
    <w:rsid w:val="004A2AB5"/>
    <w:rsid w:val="004E7544"/>
    <w:rsid w:val="005062F7"/>
    <w:rsid w:val="005713B1"/>
    <w:rsid w:val="0058022D"/>
    <w:rsid w:val="005812A1"/>
    <w:rsid w:val="00583DE3"/>
    <w:rsid w:val="005E2675"/>
    <w:rsid w:val="00607EB1"/>
    <w:rsid w:val="00636A9D"/>
    <w:rsid w:val="00660A8E"/>
    <w:rsid w:val="006820FA"/>
    <w:rsid w:val="006970F0"/>
    <w:rsid w:val="00697E00"/>
    <w:rsid w:val="006B60E0"/>
    <w:rsid w:val="00732A1D"/>
    <w:rsid w:val="0074775B"/>
    <w:rsid w:val="00755B3F"/>
    <w:rsid w:val="007667F6"/>
    <w:rsid w:val="00770855"/>
    <w:rsid w:val="00786F9E"/>
    <w:rsid w:val="007D562E"/>
    <w:rsid w:val="007E20B6"/>
    <w:rsid w:val="007F717F"/>
    <w:rsid w:val="008139E1"/>
    <w:rsid w:val="00830A36"/>
    <w:rsid w:val="00855246"/>
    <w:rsid w:val="008705CD"/>
    <w:rsid w:val="008709A9"/>
    <w:rsid w:val="00873F0E"/>
    <w:rsid w:val="0088280F"/>
    <w:rsid w:val="008B4D4E"/>
    <w:rsid w:val="008C4140"/>
    <w:rsid w:val="00907A7A"/>
    <w:rsid w:val="009302C0"/>
    <w:rsid w:val="00955794"/>
    <w:rsid w:val="0099474F"/>
    <w:rsid w:val="009A5580"/>
    <w:rsid w:val="009C164D"/>
    <w:rsid w:val="009C58DD"/>
    <w:rsid w:val="009C670F"/>
    <w:rsid w:val="009E0F29"/>
    <w:rsid w:val="009E1ACD"/>
    <w:rsid w:val="00A2250D"/>
    <w:rsid w:val="00A24392"/>
    <w:rsid w:val="00A34C67"/>
    <w:rsid w:val="00A45065"/>
    <w:rsid w:val="00A55A8A"/>
    <w:rsid w:val="00A667DC"/>
    <w:rsid w:val="00A672D5"/>
    <w:rsid w:val="00A71521"/>
    <w:rsid w:val="00A717EB"/>
    <w:rsid w:val="00A96952"/>
    <w:rsid w:val="00AA295B"/>
    <w:rsid w:val="00AC15AD"/>
    <w:rsid w:val="00AC4FBC"/>
    <w:rsid w:val="00AE698B"/>
    <w:rsid w:val="00AF0B7E"/>
    <w:rsid w:val="00AF4330"/>
    <w:rsid w:val="00AF6339"/>
    <w:rsid w:val="00AF7B31"/>
    <w:rsid w:val="00B04638"/>
    <w:rsid w:val="00B137BA"/>
    <w:rsid w:val="00B21334"/>
    <w:rsid w:val="00B341F5"/>
    <w:rsid w:val="00B3555C"/>
    <w:rsid w:val="00B450AC"/>
    <w:rsid w:val="00B653E1"/>
    <w:rsid w:val="00B91A02"/>
    <w:rsid w:val="00BD176F"/>
    <w:rsid w:val="00C15BE2"/>
    <w:rsid w:val="00C25FA4"/>
    <w:rsid w:val="00C264AF"/>
    <w:rsid w:val="00C41849"/>
    <w:rsid w:val="00CA3BAC"/>
    <w:rsid w:val="00CB43D0"/>
    <w:rsid w:val="00CE1F25"/>
    <w:rsid w:val="00CF2B24"/>
    <w:rsid w:val="00D01382"/>
    <w:rsid w:val="00D2552A"/>
    <w:rsid w:val="00D354DB"/>
    <w:rsid w:val="00D45855"/>
    <w:rsid w:val="00D53239"/>
    <w:rsid w:val="00D53E17"/>
    <w:rsid w:val="00D56313"/>
    <w:rsid w:val="00D62BD1"/>
    <w:rsid w:val="00D64172"/>
    <w:rsid w:val="00D75A81"/>
    <w:rsid w:val="00D95F10"/>
    <w:rsid w:val="00DD1AA7"/>
    <w:rsid w:val="00DE288F"/>
    <w:rsid w:val="00DE7C80"/>
    <w:rsid w:val="00E042D9"/>
    <w:rsid w:val="00E11244"/>
    <w:rsid w:val="00E25D97"/>
    <w:rsid w:val="00E47D11"/>
    <w:rsid w:val="00E637B5"/>
    <w:rsid w:val="00E86F3E"/>
    <w:rsid w:val="00E92873"/>
    <w:rsid w:val="00EA45D2"/>
    <w:rsid w:val="00EB5874"/>
    <w:rsid w:val="00EE064E"/>
    <w:rsid w:val="00F01293"/>
    <w:rsid w:val="00F2592F"/>
    <w:rsid w:val="00F26461"/>
    <w:rsid w:val="00F5377E"/>
    <w:rsid w:val="00F65A0B"/>
    <w:rsid w:val="00F95D75"/>
    <w:rsid w:val="00FA0818"/>
    <w:rsid w:val="00FA7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5D97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697E00"/>
    <w:pPr>
      <w:numPr>
        <w:numId w:val="2"/>
      </w:numPr>
      <w:pBdr>
        <w:bottom w:val="double" w:sz="4" w:space="1" w:color="auto"/>
      </w:pBdr>
      <w:spacing w:before="480" w:after="120"/>
      <w:outlineLvl w:val="0"/>
    </w:pPr>
    <w:rPr>
      <w:rFonts w:ascii="Arial" w:hAnsi="Arial"/>
      <w:b/>
      <w:sz w:val="36"/>
      <w:szCs w:val="36"/>
      <w:lang w:val="ru-RU"/>
    </w:rPr>
  </w:style>
  <w:style w:type="paragraph" w:styleId="2">
    <w:name w:val="heading 2"/>
    <w:basedOn w:val="1"/>
    <w:next w:val="a"/>
    <w:qFormat/>
    <w:rsid w:val="00697E00"/>
    <w:pPr>
      <w:numPr>
        <w:ilvl w:val="1"/>
        <w:numId w:val="6"/>
      </w:numPr>
      <w:pBdr>
        <w:bottom w:val="none" w:sz="0" w:space="0" w:color="auto"/>
      </w:pBdr>
      <w:outlineLvl w:val="1"/>
    </w:pPr>
    <w:rPr>
      <w:sz w:val="32"/>
      <w:szCs w:val="32"/>
    </w:rPr>
  </w:style>
  <w:style w:type="paragraph" w:styleId="3">
    <w:name w:val="heading 3"/>
    <w:basedOn w:val="1"/>
    <w:next w:val="a"/>
    <w:qFormat/>
    <w:rsid w:val="00AF7B31"/>
    <w:pPr>
      <w:numPr>
        <w:ilvl w:val="2"/>
        <w:numId w:val="6"/>
      </w:numPr>
      <w:pBdr>
        <w:bottom w:val="none" w:sz="0" w:space="0" w:color="auto"/>
      </w:pBdr>
      <w:outlineLvl w:val="2"/>
    </w:pPr>
    <w:rPr>
      <w:b w:val="0"/>
      <w:i/>
      <w:sz w:val="24"/>
      <w:szCs w:val="24"/>
    </w:rPr>
  </w:style>
  <w:style w:type="paragraph" w:styleId="4">
    <w:name w:val="heading 4"/>
    <w:basedOn w:val="1"/>
    <w:next w:val="a"/>
    <w:qFormat/>
    <w:rsid w:val="00E25D97"/>
    <w:pPr>
      <w:numPr>
        <w:ilvl w:val="3"/>
        <w:numId w:val="6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E25D97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E25D97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25D97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E25D97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E25D97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E25D97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E25D97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E25D9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E25D97"/>
    <w:pPr>
      <w:ind w:left="900" w:hanging="900"/>
    </w:pPr>
  </w:style>
  <w:style w:type="paragraph" w:styleId="10">
    <w:name w:val="toc 1"/>
    <w:basedOn w:val="a"/>
    <w:next w:val="a"/>
    <w:uiPriority w:val="39"/>
    <w:rsid w:val="00E25D97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E25D97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E25D97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E25D97"/>
    <w:pPr>
      <w:tabs>
        <w:tab w:val="center" w:pos="4320"/>
        <w:tab w:val="right" w:pos="8640"/>
      </w:tabs>
    </w:pPr>
  </w:style>
  <w:style w:type="paragraph" w:styleId="a7">
    <w:name w:val="footer"/>
    <w:basedOn w:val="a"/>
    <w:link w:val="a8"/>
    <w:uiPriority w:val="99"/>
    <w:rsid w:val="00E25D97"/>
    <w:pPr>
      <w:tabs>
        <w:tab w:val="center" w:pos="4320"/>
        <w:tab w:val="right" w:pos="8640"/>
      </w:tabs>
    </w:pPr>
  </w:style>
  <w:style w:type="character" w:styleId="a9">
    <w:name w:val="page number"/>
    <w:basedOn w:val="a0"/>
    <w:rsid w:val="00E25D97"/>
  </w:style>
  <w:style w:type="paragraph" w:customStyle="1" w:styleId="Bullet1">
    <w:name w:val="Bullet1"/>
    <w:basedOn w:val="a"/>
    <w:rsid w:val="00E25D97"/>
    <w:pPr>
      <w:ind w:left="720" w:hanging="432"/>
    </w:pPr>
  </w:style>
  <w:style w:type="paragraph" w:customStyle="1" w:styleId="Bullet2">
    <w:name w:val="Bullet2"/>
    <w:basedOn w:val="a"/>
    <w:rsid w:val="00E25D97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E25D97"/>
    <w:pPr>
      <w:keepLines/>
      <w:spacing w:after="120"/>
    </w:pPr>
  </w:style>
  <w:style w:type="paragraph" w:styleId="aa">
    <w:name w:val="Body Text"/>
    <w:basedOn w:val="a"/>
    <w:rsid w:val="00E25D97"/>
    <w:pPr>
      <w:keepLines/>
      <w:spacing w:after="120"/>
      <w:ind w:left="720"/>
    </w:pPr>
  </w:style>
  <w:style w:type="paragraph" w:styleId="ab">
    <w:name w:val="Document Map"/>
    <w:basedOn w:val="a"/>
    <w:link w:val="ac"/>
    <w:semiHidden/>
    <w:rsid w:val="00E25D97"/>
    <w:pPr>
      <w:shd w:val="clear" w:color="auto" w:fill="000080"/>
    </w:pPr>
    <w:rPr>
      <w:rFonts w:ascii="Tahoma" w:hAnsi="Tahoma"/>
    </w:rPr>
  </w:style>
  <w:style w:type="character" w:styleId="ad">
    <w:name w:val="footnote reference"/>
    <w:basedOn w:val="a0"/>
    <w:semiHidden/>
    <w:rsid w:val="00E25D97"/>
    <w:rPr>
      <w:sz w:val="20"/>
      <w:vertAlign w:val="superscript"/>
    </w:rPr>
  </w:style>
  <w:style w:type="paragraph" w:styleId="ae">
    <w:name w:val="footnote text"/>
    <w:basedOn w:val="a"/>
    <w:semiHidden/>
    <w:rsid w:val="00E25D9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E25D9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E25D97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E25D9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E25D97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E25D97"/>
    <w:pPr>
      <w:ind w:left="600"/>
    </w:pPr>
  </w:style>
  <w:style w:type="paragraph" w:styleId="50">
    <w:name w:val="toc 5"/>
    <w:basedOn w:val="a"/>
    <w:next w:val="a"/>
    <w:semiHidden/>
    <w:rsid w:val="00E25D97"/>
    <w:pPr>
      <w:ind w:left="800"/>
    </w:pPr>
  </w:style>
  <w:style w:type="paragraph" w:styleId="60">
    <w:name w:val="toc 6"/>
    <w:basedOn w:val="a"/>
    <w:next w:val="a"/>
    <w:semiHidden/>
    <w:rsid w:val="00E25D97"/>
    <w:pPr>
      <w:ind w:left="1000"/>
    </w:pPr>
  </w:style>
  <w:style w:type="paragraph" w:styleId="70">
    <w:name w:val="toc 7"/>
    <w:basedOn w:val="a"/>
    <w:next w:val="a"/>
    <w:semiHidden/>
    <w:rsid w:val="00E25D97"/>
    <w:pPr>
      <w:ind w:left="1200"/>
    </w:pPr>
  </w:style>
  <w:style w:type="paragraph" w:styleId="80">
    <w:name w:val="toc 8"/>
    <w:basedOn w:val="a"/>
    <w:next w:val="a"/>
    <w:semiHidden/>
    <w:rsid w:val="00E25D97"/>
    <w:pPr>
      <w:ind w:left="1400"/>
    </w:pPr>
  </w:style>
  <w:style w:type="paragraph" w:styleId="90">
    <w:name w:val="toc 9"/>
    <w:basedOn w:val="a"/>
    <w:next w:val="a"/>
    <w:semiHidden/>
    <w:rsid w:val="00E25D97"/>
    <w:pPr>
      <w:ind w:left="1600"/>
    </w:pPr>
  </w:style>
  <w:style w:type="paragraph" w:styleId="21">
    <w:name w:val="Body Text 2"/>
    <w:basedOn w:val="a"/>
    <w:rsid w:val="00E25D97"/>
    <w:rPr>
      <w:i/>
      <w:color w:val="0000FF"/>
    </w:rPr>
  </w:style>
  <w:style w:type="paragraph" w:styleId="af">
    <w:name w:val="Body Text Indent"/>
    <w:basedOn w:val="a"/>
    <w:rsid w:val="00E25D9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E25D9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E25D97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a"/>
    <w:autoRedefine/>
    <w:rsid w:val="00441602"/>
    <w:pPr>
      <w:tabs>
        <w:tab w:val="left" w:pos="381"/>
      </w:tabs>
      <w:spacing w:after="120"/>
      <w:ind w:left="567"/>
    </w:pPr>
    <w:rPr>
      <w:sz w:val="24"/>
      <w:szCs w:val="24"/>
      <w:lang w:val="ru-RU"/>
    </w:rPr>
  </w:style>
  <w:style w:type="character" w:styleId="af0">
    <w:name w:val="Hyperlink"/>
    <w:basedOn w:val="a0"/>
    <w:uiPriority w:val="99"/>
    <w:rsid w:val="00E25D97"/>
    <w:rPr>
      <w:color w:val="0000FF"/>
      <w:u w:val="single"/>
    </w:rPr>
  </w:style>
  <w:style w:type="paragraph" w:customStyle="1" w:styleId="SubTitle">
    <w:name w:val="SubTitle"/>
    <w:basedOn w:val="a3"/>
    <w:rsid w:val="00E25D97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rsid w:val="00E25D97"/>
    <w:pPr>
      <w:widowControl/>
      <w:spacing w:line="240" w:lineRule="auto"/>
    </w:pPr>
  </w:style>
  <w:style w:type="paragraph" w:styleId="af1">
    <w:name w:val="Date"/>
    <w:basedOn w:val="a"/>
    <w:rsid w:val="00E25D97"/>
    <w:pPr>
      <w:widowControl/>
      <w:spacing w:line="240" w:lineRule="auto"/>
    </w:pPr>
  </w:style>
  <w:style w:type="paragraph" w:customStyle="1" w:styleId="Hierarchy">
    <w:name w:val="Hierarchy"/>
    <w:basedOn w:val="a"/>
    <w:rsid w:val="00E25D97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rsid w:val="00E25D97"/>
    <w:pPr>
      <w:keepLines/>
      <w:spacing w:after="120" w:line="220" w:lineRule="atLeast"/>
    </w:pPr>
    <w:rPr>
      <w:lang w:val="en-GB" w:eastAsia="en-US"/>
    </w:rPr>
  </w:style>
  <w:style w:type="character" w:styleId="af2">
    <w:name w:val="annotation reference"/>
    <w:basedOn w:val="a0"/>
    <w:semiHidden/>
    <w:rsid w:val="00E25D97"/>
    <w:rPr>
      <w:sz w:val="16"/>
    </w:rPr>
  </w:style>
  <w:style w:type="paragraph" w:styleId="af3">
    <w:name w:val="annotation text"/>
    <w:basedOn w:val="a"/>
    <w:semiHidden/>
    <w:rsid w:val="00E25D97"/>
    <w:pPr>
      <w:widowControl/>
      <w:spacing w:line="240" w:lineRule="auto"/>
    </w:pPr>
  </w:style>
  <w:style w:type="paragraph" w:styleId="af4">
    <w:name w:val="Plain Text"/>
    <w:basedOn w:val="a"/>
    <w:rsid w:val="00E25D97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rsid w:val="00E25D97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rsid w:val="00E25D97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5">
    <w:name w:val="Balloon Text"/>
    <w:basedOn w:val="a"/>
    <w:link w:val="af6"/>
    <w:rsid w:val="00B653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B653E1"/>
    <w:rPr>
      <w:rFonts w:ascii="Tahoma" w:hAnsi="Tahoma" w:cs="Tahoma"/>
      <w:sz w:val="16"/>
      <w:szCs w:val="16"/>
      <w:lang w:val="en-US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217A61"/>
    <w:rPr>
      <w:lang w:val="en-US" w:eastAsia="en-US"/>
    </w:rPr>
  </w:style>
  <w:style w:type="character" w:customStyle="1" w:styleId="ac">
    <w:name w:val="Схема документа Знак"/>
    <w:basedOn w:val="a0"/>
    <w:link w:val="ab"/>
    <w:semiHidden/>
    <w:rsid w:val="00413487"/>
    <w:rPr>
      <w:rFonts w:ascii="Tahoma" w:hAnsi="Tahoma"/>
      <w:shd w:val="clear" w:color="auto" w:fill="000080"/>
      <w:lang w:val="en-US" w:eastAsia="en-US"/>
    </w:rPr>
  </w:style>
  <w:style w:type="paragraph" w:customStyle="1" w:styleId="11">
    <w:name w:val="Основной текст1"/>
    <w:rsid w:val="00410610"/>
    <w:pPr>
      <w:keepLines/>
      <w:spacing w:after="120" w:line="220" w:lineRule="atLeast"/>
    </w:pPr>
    <w:rPr>
      <w:lang w:val="en-GB" w:eastAsia="en-US"/>
    </w:rPr>
  </w:style>
  <w:style w:type="character" w:styleId="af7">
    <w:name w:val="Emphasis"/>
    <w:basedOn w:val="a0"/>
    <w:qFormat/>
    <w:rsid w:val="00AF0B7E"/>
    <w:rPr>
      <w:i/>
      <w:iCs/>
    </w:rPr>
  </w:style>
  <w:style w:type="paragraph" w:styleId="af8">
    <w:name w:val="TOC Heading"/>
    <w:basedOn w:val="1"/>
    <w:next w:val="a"/>
    <w:uiPriority w:val="39"/>
    <w:unhideWhenUsed/>
    <w:qFormat/>
    <w:rsid w:val="00755B3F"/>
    <w:pPr>
      <w:keepNext/>
      <w:keepLines/>
      <w:widowControl/>
      <w:numPr>
        <w:numId w:val="0"/>
      </w:numPr>
      <w:pBdr>
        <w:bottom w:val="none" w:sz="0" w:space="0" w:color="auto"/>
      </w:pBd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af9">
    <w:name w:val="List Paragraph"/>
    <w:basedOn w:val="a"/>
    <w:uiPriority w:val="34"/>
    <w:qFormat/>
    <w:rsid w:val="00636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0BB3E-AE9C-462F-BBDB-F1AF87E98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10</TotalTime>
  <Pages>11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Plan</vt:lpstr>
    </vt:vector>
  </TitlesOfParts>
  <Company>Microsoft</Company>
  <LinksUpToDate>false</LinksUpToDate>
  <CharactersWithSpaces>9090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User</cp:lastModifiedBy>
  <cp:revision>5</cp:revision>
  <cp:lastPrinted>2001-10-16T14:01:00Z</cp:lastPrinted>
  <dcterms:created xsi:type="dcterms:W3CDTF">2013-06-05T18:28:00Z</dcterms:created>
  <dcterms:modified xsi:type="dcterms:W3CDTF">2013-06-05T18:32:00Z</dcterms:modified>
</cp:coreProperties>
</file>